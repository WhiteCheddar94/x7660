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05699521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CC5140C" w14:textId="77777777" w:rsidR="004770E4" w:rsidRDefault="004770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B5A1231" wp14:editId="2978D93D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457200</wp:posOffset>
                    </wp:positionV>
                    <wp:extent cx="6867525" cy="9271750"/>
                    <wp:effectExtent l="0" t="0" r="9525" b="571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7525" cy="9271750"/>
                              <a:chOff x="-9525" y="0"/>
                              <a:chExt cx="6867525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9525" y="729584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390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3BD6AB" w14:textId="24884629" w:rsidR="004770E4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E0722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Nicholas Scott</w:t>
                                      </w:r>
                                    </w:sdtContent>
                                  </w:sdt>
                                  <w:r w:rsidR="00E0722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AKA “White Cheddar” </w:t>
                                  </w:r>
                                </w:p>
                                <w:p w14:paraId="23A72887" w14:textId="4AB00A96" w:rsidR="004770E4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4098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A01255181</w:t>
                                      </w:r>
                                    </w:sdtContent>
                                  </w:sdt>
                                  <w:r w:rsidR="004770E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</w:t>
                                  </w:r>
                                  <w:r w:rsidR="00E0722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Jan 30</w:t>
                                  </w:r>
                                  <w:r w:rsidR="00E0722B" w:rsidRPr="00E0722B">
                                    <w:rPr>
                                      <w:caps/>
                                      <w:color w:val="FFFFFF" w:themeColor="background1"/>
                                      <w:vertAlign w:val="superscript"/>
                                    </w:rPr>
                                    <w:t>th</w:t>
                                  </w:r>
                                  <w:r w:rsidR="00E0722B">
                                    <w:rPr>
                                      <w:caps/>
                                      <w:color w:val="FFFFFF" w:themeColor="background1"/>
                                    </w:rPr>
                                    <w:t>, 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A50E58C" w14:textId="48671184" w:rsidR="004770E4" w:rsidRDefault="00E0722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ELEX 7660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C82F9A3" w14:textId="528A883B" w:rsidR="004770E4" w:rsidRDefault="008D6B2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5A1231" id="Group 119" o:spid="_x0000_s1026" style="position:absolute;margin-left:35.25pt;margin-top:36pt;width:540.75pt;height:730.05pt;z-index:-251655168;mso-position-horizontal-relative:page;mso-position-vertical-relative:page" coordorigin="-95" coordsize="68675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">
                    <v:rect id="Rectangle 120" o:spid="_x0000_s1027" style="position:absolute;left:-95;top:72958;width:68579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" fillcolor="black [3213]" strokecolor="black [3213]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" fillcolor="#b2390e" stroked="f" strokeweight="1pt">
                      <v:textbox inset="36pt,14.4pt,36pt,36pt">
                        <w:txbxContent>
                          <w:p w14:paraId="453BD6AB" w14:textId="24884629" w:rsidR="004770E4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E0722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Nicholas Scott</w:t>
                                </w:r>
                              </w:sdtContent>
                            </w:sdt>
                            <w:r w:rsidR="00E0722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AKA “White Cheddar” </w:t>
                            </w:r>
                          </w:p>
                          <w:p w14:paraId="23A72887" w14:textId="4AB00A96" w:rsidR="004770E4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40980">
                                  <w:rPr>
                                    <w:caps/>
                                    <w:color w:val="FFFFFF" w:themeColor="background1"/>
                                  </w:rPr>
                                  <w:t>A01255181</w:t>
                                </w:r>
                              </w:sdtContent>
                            </w:sdt>
                            <w:r w:rsidR="004770E4">
                              <w:rPr>
                                <w:caps/>
                                <w:color w:val="FFFFFF" w:themeColor="background1"/>
                              </w:rPr>
                              <w:t xml:space="preserve"> |</w:t>
                            </w:r>
                            <w:r w:rsidR="00E0722B">
                              <w:rPr>
                                <w:caps/>
                                <w:color w:val="FFFFFF" w:themeColor="background1"/>
                              </w:rPr>
                              <w:t xml:space="preserve"> Jan 30</w:t>
                            </w:r>
                            <w:r w:rsidR="00E0722B" w:rsidRPr="00E0722B">
                              <w:rPr>
                                <w:caps/>
                                <w:color w:val="FFFFFF" w:themeColor="background1"/>
                                <w:vertAlign w:val="superscript"/>
                              </w:rPr>
                              <w:t>th</w:t>
                            </w:r>
                            <w:r w:rsidR="00E0722B">
                              <w:rPr>
                                <w:caps/>
                                <w:color w:val="FFFFFF" w:themeColor="background1"/>
                              </w:rPr>
                              <w:t>, 2024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A50E58C" w14:textId="48671184" w:rsidR="004770E4" w:rsidRDefault="00E0722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ELEX 7660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C82F9A3" w14:textId="528A883B" w:rsidR="004770E4" w:rsidRDefault="008D6B2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F9ED884" w14:textId="77777777" w:rsidR="008B3551" w:rsidRPr="008B3551" w:rsidRDefault="004770E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="Bierstadt" w:eastAsiaTheme="minorHAnsi" w:hAnsi="Bierstadt" w:cstheme="minorBidi"/>
          <w:color w:val="auto"/>
          <w:sz w:val="22"/>
          <w:szCs w:val="22"/>
          <w:lang w:val="en-CA"/>
        </w:rPr>
        <w:id w:val="-786886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E516B9" w14:textId="77777777" w:rsidR="008B3551" w:rsidRPr="003C4F96" w:rsidRDefault="008B3551" w:rsidP="006B18B2">
          <w:pPr>
            <w:pStyle w:val="TOCHeading"/>
            <w:spacing w:line="276" w:lineRule="auto"/>
            <w:rPr>
              <w:rStyle w:val="Heading1Char"/>
            </w:rPr>
          </w:pPr>
          <w:r w:rsidRPr="003C4F96">
            <w:rPr>
              <w:rStyle w:val="Heading1Char"/>
            </w:rPr>
            <w:t>Contents</w:t>
          </w:r>
        </w:p>
        <w:p w14:paraId="2721FDD6" w14:textId="162CF695" w:rsidR="003E7162" w:rsidRDefault="008B355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13972" w:history="1">
            <w:r w:rsidR="003E7162" w:rsidRPr="00E146D7">
              <w:rPr>
                <w:rStyle w:val="Hyperlink"/>
                <w:noProof/>
              </w:rPr>
              <w:t>Problem 1</w:t>
            </w:r>
            <w:r w:rsidR="003E7162">
              <w:rPr>
                <w:noProof/>
                <w:webHidden/>
              </w:rPr>
              <w:tab/>
            </w:r>
            <w:r w:rsidR="003E7162">
              <w:rPr>
                <w:noProof/>
                <w:webHidden/>
              </w:rPr>
              <w:fldChar w:fldCharType="begin"/>
            </w:r>
            <w:r w:rsidR="003E7162">
              <w:rPr>
                <w:noProof/>
                <w:webHidden/>
              </w:rPr>
              <w:instrText xml:space="preserve"> PAGEREF _Toc157613972 \h </w:instrText>
            </w:r>
            <w:r w:rsidR="003E7162">
              <w:rPr>
                <w:noProof/>
                <w:webHidden/>
              </w:rPr>
            </w:r>
            <w:r w:rsidR="003E7162">
              <w:rPr>
                <w:noProof/>
                <w:webHidden/>
              </w:rPr>
              <w:fldChar w:fldCharType="separate"/>
            </w:r>
            <w:r w:rsidR="003E7162">
              <w:rPr>
                <w:noProof/>
                <w:webHidden/>
              </w:rPr>
              <w:t>2</w:t>
            </w:r>
            <w:r w:rsidR="003E7162">
              <w:rPr>
                <w:noProof/>
                <w:webHidden/>
              </w:rPr>
              <w:fldChar w:fldCharType="end"/>
            </w:r>
          </w:hyperlink>
        </w:p>
        <w:p w14:paraId="5E13B20A" w14:textId="53CD53F2" w:rsidR="003E7162" w:rsidRDefault="003E71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lang w:eastAsia="en-CA"/>
              <w14:ligatures w14:val="standardContextual"/>
            </w:rPr>
          </w:pPr>
          <w:hyperlink w:anchor="_Toc157613973" w:history="1">
            <w:r w:rsidRPr="00E146D7">
              <w:rPr>
                <w:rStyle w:val="Hyperlink"/>
                <w:noProof/>
              </w:rPr>
              <w:t>‘encoder.sv’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056C" w14:textId="7ACF6728" w:rsidR="003E7162" w:rsidRDefault="003E71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lang w:eastAsia="en-CA"/>
              <w14:ligatures w14:val="standardContextual"/>
            </w:rPr>
          </w:pPr>
          <w:hyperlink w:anchor="_Toc157613974" w:history="1">
            <w:r w:rsidRPr="00E146D7">
              <w:rPr>
                <w:rStyle w:val="Hyperlink"/>
                <w:noProof/>
              </w:rPr>
              <w:t>‘encoder_tb.sv’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C744" w14:textId="70F5292D" w:rsidR="003E7162" w:rsidRDefault="003E71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lang w:eastAsia="en-CA"/>
              <w14:ligatures w14:val="standardContextual"/>
            </w:rPr>
          </w:pPr>
          <w:hyperlink w:anchor="_Toc157613975" w:history="1">
            <w:r w:rsidRPr="00E146D7">
              <w:rPr>
                <w:rStyle w:val="Hyperlink"/>
                <w:noProof/>
              </w:rPr>
              <w:t>Problem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5D08" w14:textId="0E4E797A" w:rsidR="003E7162" w:rsidRDefault="003E71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lang w:eastAsia="en-CA"/>
              <w14:ligatures w14:val="standardContextual"/>
            </w:rPr>
          </w:pPr>
          <w:hyperlink w:anchor="_Toc157613976" w:history="1">
            <w:r w:rsidRPr="00E146D7">
              <w:rPr>
                <w:rStyle w:val="Hyperlink"/>
                <w:noProof/>
              </w:rPr>
              <w:t>‘shiftReg.sv’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FA3C" w14:textId="0E102D73" w:rsidR="003E7162" w:rsidRDefault="003E71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lang w:eastAsia="en-CA"/>
              <w14:ligatures w14:val="standardContextual"/>
            </w:rPr>
          </w:pPr>
          <w:hyperlink w:anchor="_Toc157613977" w:history="1">
            <w:r w:rsidRPr="00E146D7">
              <w:rPr>
                <w:rStyle w:val="Hyperlink"/>
                <w:noProof/>
              </w:rPr>
              <w:t>‘shiftReg_tb.sv’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C8C60" w14:textId="77F4B339" w:rsidR="008B3551" w:rsidRDefault="008B3551" w:rsidP="006B18B2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0212A5" w14:textId="77777777" w:rsidR="00340379" w:rsidRDefault="00C6081F" w:rsidP="009564DF">
      <w:pPr>
        <w:pStyle w:val="TableofFigures"/>
        <w:tabs>
          <w:tab w:val="right" w:leader="dot" w:pos="9350"/>
        </w:tabs>
        <w:spacing w:line="360" w:lineRule="auto"/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t xml:space="preserve">Table of Figures </w:t>
      </w:r>
    </w:p>
    <w:p w14:paraId="3E9699E9" w14:textId="29E78B43" w:rsidR="003E7162" w:rsidRDefault="00340379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instrText xml:space="preserve"> TOC \h \z \c "Figure" </w:instrText>
      </w: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separate"/>
      </w:r>
      <w:hyperlink w:anchor="_Toc157613984" w:history="1">
        <w:r w:rsidR="003E7162" w:rsidRPr="003C368B">
          <w:rPr>
            <w:rStyle w:val="Hyperlink"/>
            <w:noProof/>
          </w:rPr>
          <w:t>Figure 1 - 'encoder.sv' Compilation Report</w:t>
        </w:r>
        <w:r w:rsidR="003E7162">
          <w:rPr>
            <w:noProof/>
            <w:webHidden/>
          </w:rPr>
          <w:tab/>
        </w:r>
        <w:r w:rsidR="003E7162">
          <w:rPr>
            <w:noProof/>
            <w:webHidden/>
          </w:rPr>
          <w:fldChar w:fldCharType="begin"/>
        </w:r>
        <w:r w:rsidR="003E7162">
          <w:rPr>
            <w:noProof/>
            <w:webHidden/>
          </w:rPr>
          <w:instrText xml:space="preserve"> PAGEREF _Toc157613984 \h </w:instrText>
        </w:r>
        <w:r w:rsidR="003E7162">
          <w:rPr>
            <w:noProof/>
            <w:webHidden/>
          </w:rPr>
        </w:r>
        <w:r w:rsidR="003E7162">
          <w:rPr>
            <w:noProof/>
            <w:webHidden/>
          </w:rPr>
          <w:fldChar w:fldCharType="separate"/>
        </w:r>
        <w:r w:rsidR="003E7162">
          <w:rPr>
            <w:noProof/>
            <w:webHidden/>
          </w:rPr>
          <w:t>3</w:t>
        </w:r>
        <w:r w:rsidR="003E7162">
          <w:rPr>
            <w:noProof/>
            <w:webHidden/>
          </w:rPr>
          <w:fldChar w:fldCharType="end"/>
        </w:r>
      </w:hyperlink>
    </w:p>
    <w:p w14:paraId="329B54B0" w14:textId="5B76404F" w:rsidR="003E7162" w:rsidRDefault="003E716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hyperlink w:anchor="_Toc157613985" w:history="1">
        <w:r w:rsidRPr="003C368B">
          <w:rPr>
            <w:rStyle w:val="Hyperlink"/>
            <w:noProof/>
          </w:rPr>
          <w:t>Figure 2 - 'encoder.sv' RTL Netlist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_Toc157613985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0CC400" w14:textId="3679DDD3" w:rsidR="003E7162" w:rsidRDefault="003E716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hyperlink w:anchor="_Toc157613986" w:history="1">
        <w:r w:rsidRPr="003C368B">
          <w:rPr>
            <w:rStyle w:val="Hyperlink"/>
            <w:noProof/>
          </w:rPr>
          <w:t>Figure 3 - 'encoder_tb' Simulation Waveforms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_Toc157613986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C7E23B" w14:textId="1FD5E0C2" w:rsidR="003E7162" w:rsidRDefault="003E716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hyperlink w:anchor="_Toc157613987" w:history="1">
        <w:r w:rsidRPr="003C368B">
          <w:rPr>
            <w:rStyle w:val="Hyperlink"/>
            <w:noProof/>
          </w:rPr>
          <w:t>Figure 4 - 'encoder.sv' Simulation Transcript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_Toc157613987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3ECE0B" w14:textId="00719138" w:rsidR="003E7162" w:rsidRDefault="003E716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hyperlink w:anchor="_Toc157613988" w:history="1">
        <w:r w:rsidRPr="003C368B">
          <w:rPr>
            <w:rStyle w:val="Hyperlink"/>
            <w:noProof/>
          </w:rPr>
          <w:t>Figure 5 - 'shiftReg.sv' Compilation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_Toc157613988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736951" w14:textId="6805C864" w:rsidR="003E7162" w:rsidRDefault="003E716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hyperlink w:anchor="_Toc157613989" w:history="1">
        <w:r w:rsidRPr="003C368B">
          <w:rPr>
            <w:rStyle w:val="Hyperlink"/>
            <w:noProof/>
          </w:rPr>
          <w:t>Figure 6 - 'shiftReg.sv' RTL Netlist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_Toc157613989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9C22DE" w14:textId="0981F2DD" w:rsidR="003E7162" w:rsidRDefault="003E716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hyperlink w:anchor="_Toc157613990" w:history="1">
        <w:r w:rsidRPr="003C368B">
          <w:rPr>
            <w:rStyle w:val="Hyperlink"/>
            <w:noProof/>
          </w:rPr>
          <w:t>Figure 7 - 'shiftReg_tb.sv' Simulation Waveforms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_Toc157613990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F25B57" w14:textId="6298FF09" w:rsidR="003E7162" w:rsidRDefault="003E716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lang w:eastAsia="en-CA"/>
          <w14:ligatures w14:val="standardContextual"/>
        </w:rPr>
      </w:pPr>
      <w:hyperlink w:anchor="_Toc157613991" w:history="1">
        <w:r w:rsidRPr="003C368B">
          <w:rPr>
            <w:rStyle w:val="Hyperlink"/>
            <w:noProof/>
          </w:rPr>
          <w:t>Figure 8 - 'shiftReg_tb.sv' Simulation Transcript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_Toc157613991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9220A0" w14:textId="35A6F764" w:rsidR="008B3551" w:rsidRDefault="00340379" w:rsidP="009564DF">
      <w:pPr>
        <w:spacing w:line="360" w:lineRule="auto"/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B2390E"/>
          <w:sz w:val="32"/>
          <w:szCs w:val="32"/>
        </w:rPr>
        <w:fldChar w:fldCharType="end"/>
      </w:r>
    </w:p>
    <w:p w14:paraId="0577F837" w14:textId="77777777" w:rsidR="008B3551" w:rsidRDefault="008B3551" w:rsidP="007240BD">
      <w:pPr>
        <w:pStyle w:val="Heading1"/>
      </w:pPr>
    </w:p>
    <w:p w14:paraId="667A0F26" w14:textId="77777777" w:rsidR="00F50652" w:rsidRPr="00F50652" w:rsidRDefault="00F50652" w:rsidP="00F50652"/>
    <w:p w14:paraId="73A41558" w14:textId="77777777" w:rsidR="008B3551" w:rsidRDefault="008B3551" w:rsidP="008B3551"/>
    <w:p w14:paraId="2DA8B039" w14:textId="77777777" w:rsidR="00E0722B" w:rsidRDefault="00E0722B" w:rsidP="008B3551"/>
    <w:p w14:paraId="503E6642" w14:textId="77777777" w:rsidR="00E0722B" w:rsidRDefault="00E0722B" w:rsidP="008B3551"/>
    <w:p w14:paraId="7EFCA044" w14:textId="77777777" w:rsidR="00E0722B" w:rsidRDefault="00E0722B" w:rsidP="008B3551"/>
    <w:p w14:paraId="7A862267" w14:textId="77777777" w:rsidR="00E0722B" w:rsidRDefault="00E0722B" w:rsidP="008B3551"/>
    <w:p w14:paraId="464C3FD9" w14:textId="77777777" w:rsidR="00E0722B" w:rsidRDefault="00E0722B" w:rsidP="008B3551"/>
    <w:p w14:paraId="36773851" w14:textId="77777777" w:rsidR="00E0722B" w:rsidRDefault="00E0722B" w:rsidP="008B3551"/>
    <w:p w14:paraId="38DFA10C" w14:textId="77777777" w:rsidR="00E0722B" w:rsidRDefault="00E0722B" w:rsidP="008B3551"/>
    <w:p w14:paraId="7CCDA993" w14:textId="77777777" w:rsidR="00E0722B" w:rsidRDefault="00E0722B" w:rsidP="008B3551"/>
    <w:p w14:paraId="140F4918" w14:textId="77777777" w:rsidR="00E0722B" w:rsidRDefault="00E0722B" w:rsidP="008B3551"/>
    <w:p w14:paraId="5B5B3AC4" w14:textId="77777777" w:rsidR="00E0722B" w:rsidRDefault="00E0722B" w:rsidP="008B3551"/>
    <w:p w14:paraId="6A73C90B" w14:textId="3AEA127C" w:rsidR="001400F3" w:rsidRDefault="00E0722B" w:rsidP="00C00302">
      <w:pPr>
        <w:pStyle w:val="Heading1"/>
      </w:pPr>
      <w:bookmarkStart w:id="0" w:name="_Toc157613972"/>
      <w:r>
        <w:lastRenderedPageBreak/>
        <w:t>Problem 1</w:t>
      </w:r>
      <w:bookmarkEnd w:id="0"/>
    </w:p>
    <w:p w14:paraId="58E2FA36" w14:textId="58119365" w:rsidR="00E0722B" w:rsidRDefault="00E0722B" w:rsidP="00E0722B">
      <w:r>
        <w:t xml:space="preserve">I’m so excited. </w:t>
      </w:r>
    </w:p>
    <w:p w14:paraId="6ABBEAE9" w14:textId="6CC04333" w:rsidR="00E0722B" w:rsidRDefault="00E0722B" w:rsidP="00E0722B">
      <w:pPr>
        <w:pStyle w:val="Heading2"/>
      </w:pPr>
      <w:bookmarkStart w:id="1" w:name="_Toc157613973"/>
      <w:r>
        <w:t>‘encoder.sv’</w:t>
      </w:r>
      <w:bookmarkEnd w:id="1"/>
      <w:r>
        <w:t xml:space="preserve"> </w:t>
      </w:r>
    </w:p>
    <w:p w14:paraId="609290FB" w14:textId="4FC8D979" w:rsidR="00FA0D63" w:rsidRDefault="00FA0D63" w:rsidP="00FA0D63">
      <w:r>
        <w:t xml:space="preserve">I wrote the following code for ‘encoder.sv’: </w:t>
      </w:r>
    </w:p>
    <w:p w14:paraId="3DEE66CF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ELEX 7660 Ass1</w:t>
      </w:r>
    </w:p>
    <w:p w14:paraId="7DEAF8E0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Nicholas Scott AKA "White Cheddar"</w:t>
      </w:r>
    </w:p>
    <w:p w14:paraId="3A5A95DF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Jan. 30th, 2024</w:t>
      </w:r>
    </w:p>
    <w:p w14:paraId="40346673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Instructor: Sweet Bobby T </w:t>
      </w:r>
    </w:p>
    <w:p w14:paraId="354B2CD5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003C62A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module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encoder (output </w:t>
      </w:r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y, </w:t>
      </w:r>
    </w:p>
    <w:p w14:paraId="4BD60A7B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output </w:t>
      </w:r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valid, </w:t>
      </w:r>
    </w:p>
    <w:p w14:paraId="6D5CE6A0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input </w:t>
      </w:r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 a</w:t>
      </w:r>
      <w:proofErr w:type="gramStart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20086F14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</w:p>
    <w:p w14:paraId="7E9A1BEB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always_comb</w:t>
      </w:r>
      <w:proofErr w:type="spell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792DF569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FA0D63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prepare for a case statement </w:t>
      </w:r>
    </w:p>
    <w:p w14:paraId="732CC4D6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case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(a)</w:t>
      </w:r>
    </w:p>
    <w:p w14:paraId="17884426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gramStart"/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 </w:t>
      </w:r>
    </w:p>
    <w:p w14:paraId="61AB29C3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y = </w:t>
      </w:r>
      <w:proofErr w:type="gramStart"/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7E6E145F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valid = </w:t>
      </w:r>
      <w:proofErr w:type="gramStart"/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60108E59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7631E6B0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gramStart"/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736BDF87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y = </w:t>
      </w:r>
      <w:proofErr w:type="gramStart"/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0C6B25F9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valid = </w:t>
      </w:r>
      <w:proofErr w:type="gramStart"/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059C728A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5DE2CAA2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gramStart"/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60849306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y = </w:t>
      </w:r>
      <w:proofErr w:type="gramStart"/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590935C7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valid = </w:t>
      </w:r>
      <w:proofErr w:type="gramStart"/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51610303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11BD5D43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4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5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6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gramStart"/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7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28AF9EA5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y = </w:t>
      </w:r>
      <w:proofErr w:type="gramStart"/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7465E878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valid = </w:t>
      </w:r>
      <w:proofErr w:type="gramStart"/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04943D35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45FCC63D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8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9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10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11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12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13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14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gramStart"/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15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0D4DDD8B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y = </w:t>
      </w:r>
      <w:proofErr w:type="gramStart"/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7F38C6A1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valid = </w:t>
      </w:r>
      <w:proofErr w:type="gramStart"/>
      <w:r w:rsidRPr="00FA0D63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402903FA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008A6078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endcase</w:t>
      </w:r>
      <w:proofErr w:type="spellEnd"/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57A39C7B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FA0D6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3AB70010" w14:textId="77777777" w:rsidR="00FA0D63" w:rsidRPr="00FA0D63" w:rsidRDefault="00FA0D63" w:rsidP="00FA0D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FA0D63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endmodule</w:t>
      </w:r>
      <w:proofErr w:type="spellEnd"/>
    </w:p>
    <w:p w14:paraId="61C9DCF6" w14:textId="77777777" w:rsidR="00FA0D63" w:rsidRDefault="00FA0D63" w:rsidP="00FA0D63"/>
    <w:p w14:paraId="6083A23F" w14:textId="28483942" w:rsidR="002B1352" w:rsidRPr="00FA0D63" w:rsidRDefault="002B1352" w:rsidP="00FA0D63">
      <w:r>
        <w:t xml:space="preserve">The code is very straightforward… I couldn’t think of any meaningful comments to add. This code yielded the following compilation report and RTL Netlist: </w:t>
      </w:r>
    </w:p>
    <w:p w14:paraId="31F93BB9" w14:textId="77777777" w:rsidR="00C42ABB" w:rsidRDefault="008D6B23" w:rsidP="00C42ABB">
      <w:pPr>
        <w:keepNext/>
        <w:jc w:val="center"/>
      </w:pPr>
      <w:r w:rsidRPr="008D6B23">
        <w:lastRenderedPageBreak/>
        <w:drawing>
          <wp:inline distT="0" distB="0" distL="0" distR="0" wp14:anchorId="26A6100D" wp14:editId="27C3B14D">
            <wp:extent cx="4020928" cy="3055717"/>
            <wp:effectExtent l="0" t="0" r="0" b="0"/>
            <wp:docPr id="829946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467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810" cy="305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A487" w14:textId="4D466125" w:rsidR="008D6B23" w:rsidRDefault="00C42ABB" w:rsidP="00C42ABB">
      <w:pPr>
        <w:pStyle w:val="Caption"/>
      </w:pPr>
      <w:bookmarkStart w:id="2" w:name="_Toc157613984"/>
      <w:r>
        <w:t xml:space="preserve">Figure </w:t>
      </w:r>
      <w:fldSimple w:instr=" SEQ Figure \* ARABIC ">
        <w:r w:rsidR="003E7162">
          <w:rPr>
            <w:noProof/>
          </w:rPr>
          <w:t>1</w:t>
        </w:r>
      </w:fldSimple>
      <w:r>
        <w:t xml:space="preserve"> - 'encoder.sv' Compilation Report</w:t>
      </w:r>
      <w:bookmarkEnd w:id="2"/>
    </w:p>
    <w:p w14:paraId="16A3A1C9" w14:textId="77777777" w:rsidR="00C42ABB" w:rsidRDefault="00C42ABB" w:rsidP="00C42ABB">
      <w:pPr>
        <w:keepNext/>
        <w:jc w:val="center"/>
      </w:pPr>
      <w:r w:rsidRPr="00C42ABB">
        <w:drawing>
          <wp:inline distT="0" distB="0" distL="0" distR="0" wp14:anchorId="1325529A" wp14:editId="78DAB797">
            <wp:extent cx="5943600" cy="2356485"/>
            <wp:effectExtent l="0" t="0" r="0" b="5715"/>
            <wp:docPr id="2108414170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14170" name="Picture 1" descr="A diagram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4B6E" w14:textId="4224E154" w:rsidR="00C42ABB" w:rsidRPr="008D6B23" w:rsidRDefault="00C42ABB" w:rsidP="00C42ABB">
      <w:pPr>
        <w:pStyle w:val="Caption"/>
      </w:pPr>
      <w:bookmarkStart w:id="3" w:name="_Toc157613985"/>
      <w:r>
        <w:t xml:space="preserve">Figure </w:t>
      </w:r>
      <w:fldSimple w:instr=" SEQ Figure \* ARABIC ">
        <w:r w:rsidR="003E7162">
          <w:rPr>
            <w:noProof/>
          </w:rPr>
          <w:t>2</w:t>
        </w:r>
      </w:fldSimple>
      <w:r>
        <w:t xml:space="preserve"> - 'encoder.sv' RTL Netlist</w:t>
      </w:r>
      <w:bookmarkEnd w:id="3"/>
    </w:p>
    <w:p w14:paraId="4EB79CCB" w14:textId="49A61C8C" w:rsidR="00E0722B" w:rsidRDefault="001E7999" w:rsidP="00E0722B">
      <w:r>
        <w:t xml:space="preserve">Now for the fun part… </w:t>
      </w:r>
    </w:p>
    <w:p w14:paraId="4DA4360C" w14:textId="72235414" w:rsidR="00831FF6" w:rsidRDefault="00016280" w:rsidP="00831FF6">
      <w:pPr>
        <w:pStyle w:val="Heading2"/>
      </w:pPr>
      <w:bookmarkStart w:id="4" w:name="_Toc157613974"/>
      <w:r>
        <w:t>‘encoder_tb.sv’</w:t>
      </w:r>
      <w:bookmarkEnd w:id="4"/>
      <w:r>
        <w:t xml:space="preserve"> </w:t>
      </w:r>
    </w:p>
    <w:p w14:paraId="2F04FEDB" w14:textId="605EE4BF" w:rsidR="00016280" w:rsidRDefault="001E7999" w:rsidP="00016280">
      <w:r>
        <w:t xml:space="preserve">I implemented the following code for the encoder test bench: </w:t>
      </w:r>
    </w:p>
    <w:p w14:paraId="144B00CE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ELEX 7660 Ass1</w:t>
      </w:r>
    </w:p>
    <w:p w14:paraId="1C6A9516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Nicholas Scott AKA "White Cheddar"</w:t>
      </w:r>
    </w:p>
    <w:p w14:paraId="3FE633F3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Jan. 30th, 2024</w:t>
      </w:r>
    </w:p>
    <w:p w14:paraId="7D63CBA3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Instructor: Sweet Bobby T </w:t>
      </w:r>
    </w:p>
    <w:p w14:paraId="78882EA9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B7312BE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`timescale 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1ms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/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1ms</w:t>
      </w:r>
    </w:p>
    <w:p w14:paraId="28A2B48E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4F5618A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lastRenderedPageBreak/>
        <w:t>function logic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check_value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int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expected_value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 int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actual_value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); </w:t>
      </w:r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your handy </w:t>
      </w:r>
      <w:proofErr w:type="spellStart"/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lil</w:t>
      </w:r>
      <w:proofErr w:type="spellEnd"/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</w:t>
      </w:r>
      <w:proofErr w:type="gramStart"/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function</w:t>
      </w:r>
      <w:proofErr w:type="gramEnd"/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</w:t>
      </w:r>
    </w:p>
    <w:p w14:paraId="54AB9637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5AEA6D4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expected_</w:t>
      </w:r>
      <w:proofErr w:type="gram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value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!</w:t>
      </w:r>
      <w:proofErr w:type="gram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=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actual_value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</w:p>
    <w:p w14:paraId="2842ED9B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$</w:t>
      </w:r>
      <w:proofErr w:type="gram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display(</w:t>
      </w:r>
      <w:proofErr w:type="gramEnd"/>
      <w:r w:rsidRPr="00973E3E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"FAIL: expected value is %d =&gt; actual value is %d"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expected_value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actual_value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;</w:t>
      </w:r>
    </w:p>
    <w:p w14:paraId="2AA21DF0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check_value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286356BB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proofErr w:type="gramEnd"/>
    </w:p>
    <w:p w14:paraId="060315E9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check_value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</w:p>
    <w:p w14:paraId="3F6C342E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51AACD1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endfunction</w:t>
      </w:r>
      <w:proofErr w:type="spellEnd"/>
    </w:p>
    <w:p w14:paraId="5B649B2D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DA1F19A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module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encoder_</w:t>
      </w:r>
      <w:proofErr w:type="gram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tb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;</w:t>
      </w:r>
      <w:proofErr w:type="gram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08BE7C23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EAD005E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expected values, in sequence from a = 0 to a = 15</w:t>
      </w:r>
    </w:p>
    <w:p w14:paraId="1DF3CBB9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int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yExpectedValues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15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 = '{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proofErr w:type="gram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};</w:t>
      </w:r>
      <w:proofErr w:type="gram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2CDB4D2D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int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validExpectedValues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15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 = '{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proofErr w:type="gram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};</w:t>
      </w:r>
      <w:proofErr w:type="gram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</w:t>
      </w:r>
    </w:p>
    <w:p w14:paraId="742C906F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CADF166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encoder outputs</w:t>
      </w:r>
    </w:p>
    <w:p w14:paraId="6812D8A7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</w:t>
      </w:r>
      <w:proofErr w:type="gram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y;</w:t>
      </w:r>
      <w:proofErr w:type="gram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360E6F96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valid;</w:t>
      </w:r>
      <w:proofErr w:type="gram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62DB9D10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E256B45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a = 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encoder input </w:t>
      </w:r>
    </w:p>
    <w:p w14:paraId="1C910498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269FC7C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tb_fail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3707DC8A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    logic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gramStart"/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  <w:proofErr w:type="gram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43A47C84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849B164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encoder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dut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(.*</w:t>
      </w:r>
      <w:proofErr w:type="gram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); </w:t>
      </w:r>
    </w:p>
    <w:p w14:paraId="5E271035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BA5BB04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initial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proofErr w:type="gram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4004424C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E704023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for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int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&lt;=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15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++) 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33597973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</w:p>
    <w:p w14:paraId="0A94F8A3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a =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increment a from 0 to 15</w:t>
      </w:r>
    </w:p>
    <w:p w14:paraId="1013401D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gramStart"/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repeat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@(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negedge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); </w:t>
      </w:r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allow some time for output to stabilize</w:t>
      </w:r>
    </w:p>
    <w:p w14:paraId="4D8F432B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C10B007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check both outputs</w:t>
      </w:r>
    </w:p>
    <w:p w14:paraId="773DA321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tb_fail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|=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check_value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yExpectedValues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 y</w:t>
      </w:r>
      <w:proofErr w:type="gram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12A817BC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tb_fail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|=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check_value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validExpectedValues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], valid</w:t>
      </w:r>
      <w:proofErr w:type="gram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</w:p>
    <w:p w14:paraId="55A34CC1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</w:p>
    <w:p w14:paraId="74C4708F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gramStart"/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repeat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@(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negedge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); </w:t>
      </w:r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allow some time again </w:t>
      </w:r>
    </w:p>
    <w:p w14:paraId="2F1F2618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9054234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 </w:t>
      </w:r>
    </w:p>
    <w:p w14:paraId="39C9BCC7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B5BE9C0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tb_fail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0231ADA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>            $display(</w:t>
      </w:r>
      <w:r w:rsidRPr="00973E3E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"DUMBASS!"</w:t>
      </w:r>
      <w:proofErr w:type="gram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;</w:t>
      </w:r>
      <w:proofErr w:type="gramEnd"/>
    </w:p>
    <w:p w14:paraId="3DCA0E90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</w:p>
    <w:p w14:paraId="0B9D7D56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 $</w:t>
      </w:r>
      <w:proofErr w:type="gram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display(</w:t>
      </w:r>
      <w:proofErr w:type="gramEnd"/>
      <w:r w:rsidRPr="00973E3E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"YEEEEEEAH BOIIIIIIIIIIIIIIIIIIIIIIIIIIIIIIIIIIIIIII"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;</w:t>
      </w:r>
    </w:p>
    <w:p w14:paraId="33DE099C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$</w:t>
      </w:r>
      <w:proofErr w:type="gram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stop;</w:t>
      </w:r>
      <w:proofErr w:type="gramEnd"/>
    </w:p>
    <w:p w14:paraId="68237671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383C5E9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614C54F5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86428A0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973E3E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1 Hz clock</w:t>
      </w:r>
    </w:p>
    <w:p w14:paraId="45775200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always</w:t>
      </w:r>
    </w:p>
    <w:p w14:paraId="0D91959B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#</w:t>
      </w:r>
      <w:r w:rsidRPr="00973E3E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1000ms</w:t>
      </w: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~</w:t>
      </w:r>
      <w:proofErr w:type="spellStart"/>
      <w:proofErr w:type="gramStart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;</w:t>
      </w:r>
      <w:proofErr w:type="gram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2525195A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B4A5476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973E3E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endmodule</w:t>
      </w:r>
      <w:proofErr w:type="spellEnd"/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0D96E047" w14:textId="77777777" w:rsidR="00973E3E" w:rsidRPr="00973E3E" w:rsidRDefault="00973E3E" w:rsidP="00973E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</w:p>
    <w:p w14:paraId="763C3860" w14:textId="1060DB45" w:rsidR="001E7999" w:rsidRPr="001C049F" w:rsidRDefault="008A0E9D" w:rsidP="001C049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When simulated</w:t>
      </w:r>
      <w:r w:rsidR="00B6614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this test bench yielded the following waveforms and simulation transcript. Not the </w:t>
      </w:r>
      <w:r w:rsidR="00450357" w:rsidRPr="0045035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CA"/>
        </w:rPr>
        <w:t>y</w:t>
      </w:r>
      <w:r w:rsidR="0045035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output changing as expected, </w:t>
      </w:r>
      <w:proofErr w:type="spellStart"/>
      <w:r w:rsidR="00450357" w:rsidRPr="00450357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n-CA"/>
        </w:rPr>
        <w:t>tb_fail</w:t>
      </w:r>
      <w:proofErr w:type="spellEnd"/>
      <w:r w:rsidR="0045035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remaining logic low, and</w:t>
      </w:r>
      <w:r w:rsidR="005920C0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the</w:t>
      </w:r>
      <w:r w:rsidR="0045035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="0045035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yeeeeeeah</w:t>
      </w:r>
      <w:proofErr w:type="spellEnd"/>
      <w:r w:rsidR="0045035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="0045035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boiiiiiiiiiiiiiiiii</w:t>
      </w:r>
      <w:proofErr w:type="spellEnd"/>
      <w:r w:rsidR="00450357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. </w:t>
      </w:r>
      <w:r w:rsidR="00973E3E" w:rsidRPr="00973E3E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br/>
      </w:r>
    </w:p>
    <w:p w14:paraId="0C39CCB7" w14:textId="77777777" w:rsidR="001C049F" w:rsidRDefault="00016280" w:rsidP="001C049F">
      <w:pPr>
        <w:keepNext/>
      </w:pPr>
      <w:r w:rsidRPr="00016280">
        <w:rPr>
          <w:noProof/>
        </w:rPr>
        <w:drawing>
          <wp:inline distT="0" distB="0" distL="0" distR="0" wp14:anchorId="214ACD3F" wp14:editId="53238442">
            <wp:extent cx="5943600" cy="2306955"/>
            <wp:effectExtent l="0" t="0" r="0" b="0"/>
            <wp:docPr id="12627858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8582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51D4" w14:textId="6A17CB77" w:rsidR="00016280" w:rsidRDefault="001C049F" w:rsidP="001C049F">
      <w:pPr>
        <w:pStyle w:val="Caption"/>
      </w:pPr>
      <w:bookmarkStart w:id="5" w:name="_Toc157613986"/>
      <w:r>
        <w:t xml:space="preserve">Figure </w:t>
      </w:r>
      <w:fldSimple w:instr=" SEQ Figure \* ARABIC ">
        <w:r w:rsidR="003E7162">
          <w:rPr>
            <w:noProof/>
          </w:rPr>
          <w:t>3</w:t>
        </w:r>
      </w:fldSimple>
      <w:r>
        <w:t xml:space="preserve"> - '</w:t>
      </w:r>
      <w:proofErr w:type="spellStart"/>
      <w:r>
        <w:t>encoder_tb</w:t>
      </w:r>
      <w:proofErr w:type="spellEnd"/>
      <w:r>
        <w:t>' Simulation Waveforms</w:t>
      </w:r>
      <w:bookmarkEnd w:id="5"/>
    </w:p>
    <w:p w14:paraId="3CFA93BC" w14:textId="77777777" w:rsidR="001C049F" w:rsidRDefault="00016280" w:rsidP="001C049F">
      <w:pPr>
        <w:keepNext/>
      </w:pPr>
      <w:r w:rsidRPr="00016280">
        <w:rPr>
          <w:noProof/>
        </w:rPr>
        <w:drawing>
          <wp:inline distT="0" distB="0" distL="0" distR="0" wp14:anchorId="5950B141" wp14:editId="752DF32C">
            <wp:extent cx="5943600" cy="1242060"/>
            <wp:effectExtent l="0" t="0" r="0" b="0"/>
            <wp:docPr id="166356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60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D971" w14:textId="1B9A3AE0" w:rsidR="00016280" w:rsidRPr="00016280" w:rsidRDefault="001C049F" w:rsidP="001C049F">
      <w:pPr>
        <w:pStyle w:val="Caption"/>
      </w:pPr>
      <w:bookmarkStart w:id="6" w:name="_Toc157613987"/>
      <w:r>
        <w:t xml:space="preserve">Figure </w:t>
      </w:r>
      <w:fldSimple w:instr=" SEQ Figure \* ARABIC ">
        <w:r w:rsidR="003E7162">
          <w:rPr>
            <w:noProof/>
          </w:rPr>
          <w:t>4</w:t>
        </w:r>
      </w:fldSimple>
      <w:r>
        <w:t xml:space="preserve"> - 'encoder.sv' Simulation Transcript</w:t>
      </w:r>
      <w:bookmarkEnd w:id="6"/>
    </w:p>
    <w:p w14:paraId="1F1CACD9" w14:textId="77777777" w:rsidR="00E0722B" w:rsidRDefault="00E0722B" w:rsidP="00E0722B"/>
    <w:p w14:paraId="1CD69210" w14:textId="77777777" w:rsidR="00E0722B" w:rsidRPr="00E0722B" w:rsidRDefault="00E0722B" w:rsidP="00E0722B"/>
    <w:p w14:paraId="76F4AA5F" w14:textId="1937392B" w:rsidR="00C00302" w:rsidRDefault="005920C0" w:rsidP="005920C0">
      <w:pPr>
        <w:pStyle w:val="Heading1"/>
      </w:pPr>
      <w:bookmarkStart w:id="7" w:name="_Toc157613975"/>
      <w:r>
        <w:lastRenderedPageBreak/>
        <w:t xml:space="preserve">Problem </w:t>
      </w:r>
      <w:r w:rsidR="00406186">
        <w:t>2</w:t>
      </w:r>
      <w:bookmarkEnd w:id="7"/>
    </w:p>
    <w:p w14:paraId="65660F8A" w14:textId="7920FCB3" w:rsidR="00406186" w:rsidRDefault="00BC1E6F" w:rsidP="00406186">
      <w:r>
        <w:t xml:space="preserve">I then did the next thing. </w:t>
      </w:r>
    </w:p>
    <w:p w14:paraId="5795516D" w14:textId="3FCBA883" w:rsidR="00BC1E6F" w:rsidRDefault="0031528B" w:rsidP="00BC1E6F">
      <w:pPr>
        <w:pStyle w:val="Heading2"/>
      </w:pPr>
      <w:bookmarkStart w:id="8" w:name="_Toc157613976"/>
      <w:r>
        <w:t>‘shiftReg.sv’</w:t>
      </w:r>
      <w:bookmarkEnd w:id="8"/>
      <w:r>
        <w:t xml:space="preserve"> </w:t>
      </w:r>
    </w:p>
    <w:p w14:paraId="146B09FF" w14:textId="66AAB40C" w:rsidR="0031528B" w:rsidRDefault="0031528B" w:rsidP="0031528B">
      <w:r>
        <w:t xml:space="preserve">I wrote the following code for the shift register: </w:t>
      </w:r>
    </w:p>
    <w:p w14:paraId="68670E7A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ELEX 7660 Ass1</w:t>
      </w:r>
    </w:p>
    <w:p w14:paraId="54A3444C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Nicholas Scott AKA "White Cheddar"</w:t>
      </w:r>
    </w:p>
    <w:p w14:paraId="167FF99E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Jan. 30th, 2024</w:t>
      </w:r>
    </w:p>
    <w:p w14:paraId="4697EC5A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Instructor: Sweet Bobby T </w:t>
      </w:r>
    </w:p>
    <w:p w14:paraId="4D531D40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895F0F4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module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shiftReg</w:t>
      </w:r>
      <w:proofErr w:type="spell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(output </w:t>
      </w:r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913C6D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7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913C6D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q, </w:t>
      </w:r>
    </w:p>
    <w:p w14:paraId="7B4965CD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input </w:t>
      </w:r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913C6D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7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913C6D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a, input </w:t>
      </w:r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[</w:t>
      </w:r>
      <w:r w:rsidRPr="00913C6D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  <w:r w:rsidRPr="00913C6D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s, </w:t>
      </w:r>
    </w:p>
    <w:p w14:paraId="49D36D45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input </w:t>
      </w:r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logic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shiftIn</w:t>
      </w:r>
      <w:proofErr w:type="spell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reset_n</w:t>
      </w:r>
      <w:proofErr w:type="spellEnd"/>
      <w:proofErr w:type="gramStart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  <w:proofErr w:type="gram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4F13DD63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820F954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always_ff</w:t>
      </w:r>
      <w:proofErr w:type="spell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@( </w:t>
      </w:r>
      <w:proofErr w:type="spellStart"/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posedge</w:t>
      </w:r>
      <w:proofErr w:type="spellEnd"/>
      <w:proofErr w:type="gram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clk</w:t>
      </w:r>
      <w:proofErr w:type="spell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or </w:t>
      </w:r>
      <w:proofErr w:type="spellStart"/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negedge</w:t>
      </w:r>
      <w:proofErr w:type="spell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reset_n</w:t>
      </w:r>
      <w:proofErr w:type="spell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) </w:t>
      </w:r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3409E79B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7B06E1D9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if</w:t>
      </w:r>
      <w:proofErr w:type="gramStart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(!</w:t>
      </w:r>
      <w:proofErr w:type="spellStart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reset</w:t>
      </w:r>
      <w:proofErr w:type="gram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_n</w:t>
      </w:r>
      <w:proofErr w:type="spell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</w:t>
      </w:r>
    </w:p>
    <w:p w14:paraId="5213390B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q &lt;= a; </w:t>
      </w:r>
      <w:r w:rsidRPr="00913C6D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what I assume you want the reset to do </w:t>
      </w:r>
    </w:p>
    <w:p w14:paraId="46803489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F6C47EF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else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913C6D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if active low reset not </w:t>
      </w:r>
      <w:proofErr w:type="gramStart"/>
      <w:r w:rsidRPr="00913C6D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pressed</w:t>
      </w:r>
      <w:proofErr w:type="gramEnd"/>
    </w:p>
    <w:p w14:paraId="38105F56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72632F7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case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(s)</w:t>
      </w:r>
    </w:p>
    <w:p w14:paraId="3F7E2DEF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gramStart"/>
      <w:r w:rsidRPr="00913C6D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q &lt;= a; </w:t>
      </w:r>
      <w:r w:rsidRPr="00913C6D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follow a</w:t>
      </w:r>
    </w:p>
    <w:p w14:paraId="66B4FB7E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gramStart"/>
      <w:r w:rsidRPr="00913C6D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</w:p>
    <w:p w14:paraId="48211087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q &gt;&gt;= </w:t>
      </w:r>
      <w:r w:rsidRPr="00913C6D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r w:rsidRPr="00913C6D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make room for </w:t>
      </w:r>
      <w:proofErr w:type="spellStart"/>
      <w:r w:rsidRPr="00913C6D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shiftIn</w:t>
      </w:r>
      <w:proofErr w:type="spellEnd"/>
      <w:r w:rsidRPr="00913C6D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variable </w:t>
      </w:r>
    </w:p>
    <w:p w14:paraId="3783D945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q[</w:t>
      </w:r>
      <w:proofErr w:type="gramEnd"/>
      <w:r w:rsidRPr="00913C6D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7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&lt;= </w:t>
      </w:r>
      <w:proofErr w:type="spellStart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shiftIn</w:t>
      </w:r>
      <w:proofErr w:type="spell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    </w:t>
      </w:r>
      <w:r w:rsidRPr="00913C6D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get in there</w:t>
      </w:r>
    </w:p>
    <w:p w14:paraId="5832F7D1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659FF44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gramStart"/>
      <w:r w:rsidRPr="00913C6D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begin</w:t>
      </w:r>
    </w:p>
    <w:p w14:paraId="35A2B496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q &lt;&lt;= </w:t>
      </w:r>
      <w:r w:rsidRPr="00913C6D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r w:rsidRPr="00913C6D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make some room on the right side</w:t>
      </w:r>
    </w:p>
    <w:p w14:paraId="3DF6B303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    </w:t>
      </w:r>
      <w:proofErr w:type="gramStart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q[</w:t>
      </w:r>
      <w:proofErr w:type="gramEnd"/>
      <w:r w:rsidRPr="00913C6D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&lt;= </w:t>
      </w:r>
      <w:proofErr w:type="spellStart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shiftIn</w:t>
      </w:r>
      <w:proofErr w:type="spell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</w:t>
      </w:r>
      <w:r w:rsidRPr="00913C6D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// shift that thang in there </w:t>
      </w:r>
    </w:p>
    <w:p w14:paraId="3C3E4FBC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D85AA60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proofErr w:type="gramStart"/>
      <w:r w:rsidRPr="00913C6D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3</w:t>
      </w: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:</w:t>
      </w:r>
      <w:proofErr w:type="gram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q &lt;= q; </w:t>
      </w:r>
      <w:r w:rsidRPr="00913C6D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// maintain current state</w:t>
      </w:r>
    </w:p>
    <w:p w14:paraId="4BE5FEDD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spellStart"/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endcase</w:t>
      </w:r>
      <w:proofErr w:type="spellEnd"/>
    </w:p>
    <w:p w14:paraId="516F43E5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48C7957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0C17CD95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83691D8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085AE3D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37A186E" w14:textId="77777777" w:rsidR="00913C6D" w:rsidRPr="00913C6D" w:rsidRDefault="00913C6D" w:rsidP="00913C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913C6D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endmodule</w:t>
      </w:r>
      <w:proofErr w:type="spellEnd"/>
      <w:r w:rsidRPr="00913C6D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</w:p>
    <w:p w14:paraId="0FD2C034" w14:textId="77777777" w:rsidR="0031528B" w:rsidRDefault="0031528B" w:rsidP="0031528B"/>
    <w:p w14:paraId="2ED1F1D9" w14:textId="77777777" w:rsidR="00106C5B" w:rsidRDefault="00106C5B" w:rsidP="0031528B"/>
    <w:p w14:paraId="471F79BE" w14:textId="77777777" w:rsidR="00106C5B" w:rsidRDefault="00106C5B" w:rsidP="0031528B"/>
    <w:p w14:paraId="7730F1E7" w14:textId="77777777" w:rsidR="00106C5B" w:rsidRDefault="00106C5B" w:rsidP="0031528B"/>
    <w:p w14:paraId="60B0A959" w14:textId="0142068C" w:rsidR="009E5455" w:rsidRDefault="004D69FE" w:rsidP="0031528B">
      <w:r>
        <w:lastRenderedPageBreak/>
        <w:t xml:space="preserve">I threw </w:t>
      </w:r>
      <w:proofErr w:type="gramStart"/>
      <w:r>
        <w:t>that shit</w:t>
      </w:r>
      <w:proofErr w:type="gramEnd"/>
      <w:r>
        <w:t xml:space="preserve"> in Quartus and compiled its ass. I got the </w:t>
      </w:r>
      <w:r w:rsidR="006B1D15">
        <w:t xml:space="preserve">following compilation report </w:t>
      </w:r>
      <w:r w:rsidR="00106C5B">
        <w:t xml:space="preserve">and RTL netlist </w:t>
      </w:r>
      <w:r w:rsidR="006B1D15">
        <w:t xml:space="preserve">as evidence: </w:t>
      </w:r>
    </w:p>
    <w:p w14:paraId="2FE9B9DB" w14:textId="77777777" w:rsidR="003A22FC" w:rsidRDefault="003A22FC" w:rsidP="0031528B"/>
    <w:p w14:paraId="71B0CADD" w14:textId="77777777" w:rsidR="003A22FC" w:rsidRDefault="006B1D15" w:rsidP="003A22FC">
      <w:pPr>
        <w:keepNext/>
        <w:jc w:val="center"/>
      </w:pPr>
      <w:r w:rsidRPr="006B1D15">
        <w:drawing>
          <wp:inline distT="0" distB="0" distL="0" distR="0" wp14:anchorId="55D7B690" wp14:editId="25463072">
            <wp:extent cx="4725431" cy="3593990"/>
            <wp:effectExtent l="0" t="0" r="0" b="6985"/>
            <wp:docPr id="824859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591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256" cy="3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17A5" w14:textId="3C6B7B80" w:rsidR="006B1D15" w:rsidRDefault="003A22FC" w:rsidP="003A22FC">
      <w:pPr>
        <w:pStyle w:val="Caption"/>
      </w:pPr>
      <w:bookmarkStart w:id="9" w:name="_Toc157613988"/>
      <w:r>
        <w:t xml:space="preserve">Figure </w:t>
      </w:r>
      <w:fldSimple w:instr=" SEQ Figure \* ARABIC ">
        <w:r w:rsidR="003E7162">
          <w:rPr>
            <w:noProof/>
          </w:rPr>
          <w:t>5</w:t>
        </w:r>
      </w:fldSimple>
      <w:r>
        <w:t xml:space="preserve"> - 'shiftReg.sv' Compilation Report</w:t>
      </w:r>
      <w:bookmarkEnd w:id="9"/>
    </w:p>
    <w:p w14:paraId="146DDAFB" w14:textId="77777777" w:rsidR="003A22FC" w:rsidRDefault="00106C5B" w:rsidP="003A22FC">
      <w:pPr>
        <w:keepNext/>
        <w:jc w:val="center"/>
      </w:pPr>
      <w:r w:rsidRPr="00106C5B">
        <w:lastRenderedPageBreak/>
        <w:drawing>
          <wp:inline distT="0" distB="0" distL="0" distR="0" wp14:anchorId="25B2C107" wp14:editId="0A576CA6">
            <wp:extent cx="4795745" cy="7855889"/>
            <wp:effectExtent l="0" t="0" r="5080" b="0"/>
            <wp:docPr id="66141496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14963" name="Picture 1" descr="A diagram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294" cy="788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F254" w14:textId="7C8702E9" w:rsidR="00106C5B" w:rsidRDefault="003A22FC" w:rsidP="003A22FC">
      <w:pPr>
        <w:pStyle w:val="Caption"/>
      </w:pPr>
      <w:bookmarkStart w:id="10" w:name="_Toc157613989"/>
      <w:r>
        <w:t xml:space="preserve">Figure </w:t>
      </w:r>
      <w:fldSimple w:instr=" SEQ Figure \* ARABIC ">
        <w:r w:rsidR="003E7162">
          <w:rPr>
            <w:noProof/>
          </w:rPr>
          <w:t>6</w:t>
        </w:r>
      </w:fldSimple>
      <w:r>
        <w:t xml:space="preserve"> - 'shiftReg.sv' RTL Netlist</w:t>
      </w:r>
      <w:bookmarkEnd w:id="10"/>
    </w:p>
    <w:p w14:paraId="7DE9EF37" w14:textId="39F8FF8F" w:rsidR="00B55933" w:rsidRDefault="00B55933" w:rsidP="00B55933">
      <w:pPr>
        <w:pStyle w:val="Heading2"/>
      </w:pPr>
      <w:bookmarkStart w:id="11" w:name="_Toc157613977"/>
      <w:r>
        <w:lastRenderedPageBreak/>
        <w:t>‘shiftReg_tb.sv’</w:t>
      </w:r>
      <w:bookmarkEnd w:id="11"/>
      <w:r>
        <w:t xml:space="preserve"> </w:t>
      </w:r>
    </w:p>
    <w:p w14:paraId="285368E4" w14:textId="45FFD4F9" w:rsidR="00B55933" w:rsidRDefault="00B55933" w:rsidP="00B55933">
      <w:r>
        <w:t xml:space="preserve">I also made a cute little test bench. </w:t>
      </w:r>
    </w:p>
    <w:p w14:paraId="009730D1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// ELEX 7660 Ass1</w:t>
      </w:r>
    </w:p>
    <w:p w14:paraId="43386631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// Nicholas Scott AKA "White Cheddar"</w:t>
      </w:r>
    </w:p>
    <w:p w14:paraId="65B53C58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// Jan. 30th, 2024</w:t>
      </w:r>
    </w:p>
    <w:p w14:paraId="74D8D967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 xml:space="preserve">// Instructor: Sweet Bobby T </w:t>
      </w:r>
    </w:p>
    <w:p w14:paraId="3E1931AA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67931A4D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`timescale 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1ms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/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1ms</w:t>
      </w:r>
    </w:p>
    <w:p w14:paraId="1164EA1F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67765B2F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function logic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check_value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(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int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expected_value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 xml:space="preserve"> int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actual_value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); </w:t>
      </w:r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 xml:space="preserve">// your handy </w:t>
      </w:r>
      <w:proofErr w:type="spellStart"/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lil</w:t>
      </w:r>
      <w:proofErr w:type="spellEnd"/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 xml:space="preserve"> </w:t>
      </w:r>
      <w:proofErr w:type="gramStart"/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function</w:t>
      </w:r>
      <w:proofErr w:type="gramEnd"/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 xml:space="preserve"> </w:t>
      </w:r>
    </w:p>
    <w:p w14:paraId="4295158E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6C68CF9C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if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(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expected_</w:t>
      </w:r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value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!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=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actual_value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) 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begin</w:t>
      </w:r>
    </w:p>
    <w:p w14:paraId="0BF18A83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       $</w:t>
      </w:r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display(</w:t>
      </w:r>
      <w:proofErr w:type="gramEnd"/>
      <w:r w:rsidRPr="00C81EF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"FAIL: expected value is %d =&gt; actual value is %d"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,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expected_value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,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actual_value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 ;</w:t>
      </w:r>
    </w:p>
    <w:p w14:paraId="4C5B7A5D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check_value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= </w:t>
      </w:r>
      <w:proofErr w:type="gramStart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</w:p>
    <w:p w14:paraId="6C721328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end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gramStart"/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else</w:t>
      </w:r>
      <w:proofErr w:type="gramEnd"/>
    </w:p>
    <w:p w14:paraId="6F55C968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check_value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= </w:t>
      </w:r>
      <w:proofErr w:type="gramStart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</w:p>
    <w:p w14:paraId="491C9FEE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6A303EC2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proofErr w:type="spellStart"/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endfunction</w:t>
      </w:r>
      <w:proofErr w:type="spellEnd"/>
    </w:p>
    <w:p w14:paraId="57E47563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727839CB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module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shiftReg_</w:t>
      </w:r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tb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094E10FE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</w:t>
      </w:r>
    </w:p>
    <w:p w14:paraId="12EE97A6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    logic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[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7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] </w:t>
      </w:r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q;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663C77B2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    logic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[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7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] a = 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'b00001000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; </w:t>
      </w:r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 xml:space="preserve">// almost </w:t>
      </w:r>
      <w:proofErr w:type="spellStart"/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palindrominc</w:t>
      </w:r>
      <w:proofErr w:type="spellEnd"/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 xml:space="preserve"> </w:t>
      </w:r>
    </w:p>
    <w:p w14:paraId="38C8D0F0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    logic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[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] </w:t>
      </w:r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s;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0B0468E6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    logic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reset_n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= </w:t>
      </w:r>
      <w:proofErr w:type="gramStart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4338EDA3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    logic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clk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= </w:t>
      </w:r>
      <w:proofErr w:type="gramStart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7A0154E3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    logic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shiftIn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20227E08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    logic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tb_fail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= </w:t>
      </w:r>
      <w:proofErr w:type="gramStart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6649AC3B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33613D88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</w:t>
      </w:r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// sequence of expected outputs</w:t>
      </w:r>
    </w:p>
    <w:p w14:paraId="34826C0A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    logic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[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7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] </w:t>
      </w:r>
      <w:proofErr w:type="spellStart"/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qExpectedValues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[</w:t>
      </w:r>
      <w:proofErr w:type="gramEnd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: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6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] = '{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'b00001000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, 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'b00000100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'b10000010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'b00000100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'b00001001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'b00001001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'b00001000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};</w:t>
      </w:r>
    </w:p>
    <w:p w14:paraId="0A77891D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26D3C9F8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</w:t>
      </w:r>
      <w:proofErr w:type="spellStart"/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shiftReg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dut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(.*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); </w:t>
      </w:r>
    </w:p>
    <w:p w14:paraId="25F7FDEC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35D4FD82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initial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gramStart"/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begin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470E3599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072B1277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 xml:space="preserve">// set q to a </w:t>
      </w:r>
    </w:p>
    <w:p w14:paraId="1A701794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s = </w:t>
      </w:r>
      <w:proofErr w:type="gramStart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59455305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gramStart"/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repeat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</w:t>
      </w:r>
      <w:proofErr w:type="gramEnd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 @(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negedge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clk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); </w:t>
      </w:r>
    </w:p>
    <w:p w14:paraId="538EC0E1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tb_fail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|=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check_value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(</w:t>
      </w:r>
      <w:proofErr w:type="spellStart"/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qExpectedValues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[</w:t>
      </w:r>
      <w:proofErr w:type="gramEnd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], q); </w:t>
      </w:r>
    </w:p>
    <w:p w14:paraId="25511674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32D72F7E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// right shift in a 0</w:t>
      </w:r>
    </w:p>
    <w:p w14:paraId="0445B5F7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lastRenderedPageBreak/>
        <w:t xml:space="preserve">        s = </w:t>
      </w:r>
      <w:proofErr w:type="gramStart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01627942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shiftIn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= </w:t>
      </w:r>
      <w:proofErr w:type="gramStart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39D2991E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gramStart"/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repeat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</w:t>
      </w:r>
      <w:proofErr w:type="gramEnd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 @(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negedge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clk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); </w:t>
      </w:r>
    </w:p>
    <w:p w14:paraId="5F48D9F5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tb_fail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|=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check_value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(</w:t>
      </w:r>
      <w:proofErr w:type="spellStart"/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qExpectedValues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[</w:t>
      </w:r>
      <w:proofErr w:type="gramEnd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], q); </w:t>
      </w:r>
    </w:p>
    <w:p w14:paraId="57B95858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7C7F1C08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// right shift in a 1</w:t>
      </w:r>
    </w:p>
    <w:p w14:paraId="3363469C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s = </w:t>
      </w:r>
      <w:proofErr w:type="gramStart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02989123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shiftIn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= </w:t>
      </w:r>
      <w:proofErr w:type="gramStart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3204A39D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gramStart"/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repeat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</w:t>
      </w:r>
      <w:proofErr w:type="gramEnd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 @(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negedge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clk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); </w:t>
      </w:r>
    </w:p>
    <w:p w14:paraId="770584D7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tb_fail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|=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check_value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(</w:t>
      </w:r>
      <w:proofErr w:type="spellStart"/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qExpectedValues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[</w:t>
      </w:r>
      <w:proofErr w:type="gramEnd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2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], q); </w:t>
      </w:r>
    </w:p>
    <w:p w14:paraId="340E93E5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2E4C7BC7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// left shift in a 0</w:t>
      </w:r>
    </w:p>
    <w:p w14:paraId="473554FD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s = </w:t>
      </w:r>
      <w:proofErr w:type="gramStart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2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640A43A0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shiftIn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= </w:t>
      </w:r>
      <w:proofErr w:type="gramStart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78D14988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gramStart"/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repeat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</w:t>
      </w:r>
      <w:proofErr w:type="gramEnd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 @(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negedge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clk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); </w:t>
      </w:r>
    </w:p>
    <w:p w14:paraId="0FFEE2A4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tb_fail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|=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check_value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(</w:t>
      </w:r>
      <w:proofErr w:type="spellStart"/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qExpectedValues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[</w:t>
      </w:r>
      <w:proofErr w:type="gramEnd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3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], q); </w:t>
      </w:r>
    </w:p>
    <w:p w14:paraId="5B0E9CE5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5AA5D5AE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// left shift in a 1</w:t>
      </w:r>
    </w:p>
    <w:p w14:paraId="270361E8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s = </w:t>
      </w:r>
      <w:proofErr w:type="gramStart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2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47CFD81F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shiftIn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= </w:t>
      </w:r>
      <w:proofErr w:type="gramStart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0BA30B1C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gramStart"/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repeat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</w:t>
      </w:r>
      <w:proofErr w:type="gramEnd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 @(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negedge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clk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); </w:t>
      </w:r>
    </w:p>
    <w:p w14:paraId="2B0D3319" w14:textId="116960E4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tb_fail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|=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check_value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(</w:t>
      </w:r>
      <w:proofErr w:type="spellStart"/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qExpectedValues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[</w:t>
      </w:r>
      <w:proofErr w:type="gramEnd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4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], q); </w:t>
      </w:r>
    </w:p>
    <w:p w14:paraId="346E053F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7BCC2071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 xml:space="preserve">// maintain q </w:t>
      </w:r>
    </w:p>
    <w:p w14:paraId="61059818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s = </w:t>
      </w:r>
      <w:proofErr w:type="gramStart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3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2EA8B31A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gramStart"/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repeat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</w:t>
      </w:r>
      <w:proofErr w:type="gramEnd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 @(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negedge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clk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); </w:t>
      </w:r>
    </w:p>
    <w:p w14:paraId="18EBB2E1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tb_fail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|=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check_value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(</w:t>
      </w:r>
      <w:proofErr w:type="spellStart"/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qExpectedValues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[</w:t>
      </w:r>
      <w:proofErr w:type="gramEnd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5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], q); </w:t>
      </w:r>
    </w:p>
    <w:p w14:paraId="4490FF82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09A6FE83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// reset</w:t>
      </w:r>
    </w:p>
    <w:p w14:paraId="667EAAB9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reset_n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= </w:t>
      </w:r>
      <w:proofErr w:type="gramStart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0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;</w:t>
      </w:r>
      <w:proofErr w:type="gram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246871D2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gramStart"/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repeat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</w:t>
      </w:r>
      <w:proofErr w:type="gramEnd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 @(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negedge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clk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); </w:t>
      </w:r>
    </w:p>
    <w:p w14:paraId="55E34D5E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tb_fail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|=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check_value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(</w:t>
      </w:r>
      <w:proofErr w:type="spellStart"/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qExpectedValues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[</w:t>
      </w:r>
      <w:proofErr w:type="gramEnd"/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6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], q); </w:t>
      </w:r>
    </w:p>
    <w:p w14:paraId="2A0492B3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0C7C9F31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if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(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tb_fail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</w:t>
      </w:r>
    </w:p>
    <w:p w14:paraId="23F3DD30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           $display(</w:t>
      </w:r>
      <w:r w:rsidRPr="00C81EF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"DUMBASS!"</w:t>
      </w:r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 ;</w:t>
      </w:r>
      <w:proofErr w:type="gramEnd"/>
    </w:p>
    <w:p w14:paraId="5D7951BA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    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else</w:t>
      </w:r>
    </w:p>
    <w:p w14:paraId="12413DDD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           $</w:t>
      </w:r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display(</w:t>
      </w:r>
      <w:proofErr w:type="gramEnd"/>
      <w:r w:rsidRPr="00C81EF4">
        <w:rPr>
          <w:rFonts w:ascii="Consolas" w:eastAsia="Times New Roman" w:hAnsi="Consolas" w:cs="Times New Roman"/>
          <w:color w:val="A31515"/>
          <w:sz w:val="18"/>
          <w:szCs w:val="18"/>
          <w:lang w:eastAsia="en-CA"/>
        </w:rPr>
        <w:t>"YEEEEEEAH BOIIIIIIIIIIIIIIIIIIIIIIIIIIIIIIIIIIIIIII"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 ;</w:t>
      </w:r>
    </w:p>
    <w:p w14:paraId="6BEF1356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       $</w:t>
      </w:r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stop;</w:t>
      </w:r>
      <w:proofErr w:type="gramEnd"/>
    </w:p>
    <w:p w14:paraId="4DC5B218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3245FBA9" w14:textId="675BC21D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end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41D441B6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</w:t>
      </w:r>
      <w:r w:rsidRPr="00C81EF4">
        <w:rPr>
          <w:rFonts w:ascii="Consolas" w:eastAsia="Times New Roman" w:hAnsi="Consolas" w:cs="Times New Roman"/>
          <w:color w:val="008000"/>
          <w:sz w:val="18"/>
          <w:szCs w:val="18"/>
          <w:lang w:eastAsia="en-CA"/>
        </w:rPr>
        <w:t>// 1 Hz clock</w:t>
      </w:r>
    </w:p>
    <w:p w14:paraId="06E9A941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    </w:t>
      </w:r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always</w:t>
      </w:r>
    </w:p>
    <w:p w14:paraId="4D0ED6B0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        #</w:t>
      </w:r>
      <w:r w:rsidRPr="00C81EF4">
        <w:rPr>
          <w:rFonts w:ascii="Consolas" w:eastAsia="Times New Roman" w:hAnsi="Consolas" w:cs="Times New Roman"/>
          <w:color w:val="098658"/>
          <w:sz w:val="18"/>
          <w:szCs w:val="18"/>
          <w:lang w:eastAsia="en-CA"/>
        </w:rPr>
        <w:t>1000ms</w:t>
      </w:r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  <w:proofErr w:type="spell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clk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= ~</w:t>
      </w:r>
      <w:proofErr w:type="spellStart"/>
      <w:proofErr w:type="gramStart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clk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;</w:t>
      </w:r>
      <w:proofErr w:type="gramEnd"/>
    </w:p>
    <w:p w14:paraId="4D4F00FE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6AE5EF0E" w14:textId="77777777" w:rsidR="00C81EF4" w:rsidRPr="00C81EF4" w:rsidRDefault="00C81EF4" w:rsidP="00C81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proofErr w:type="spellStart"/>
      <w:r w:rsidRPr="00C81EF4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endmodule</w:t>
      </w:r>
      <w:proofErr w:type="spellEnd"/>
      <w:r w:rsidRPr="00C81EF4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</w:t>
      </w:r>
    </w:p>
    <w:p w14:paraId="17EB5769" w14:textId="77777777" w:rsidR="00C81EF4" w:rsidRPr="00B55933" w:rsidRDefault="00C81EF4" w:rsidP="00B55933"/>
    <w:p w14:paraId="6C252A43" w14:textId="0B04D6A1" w:rsidR="00492078" w:rsidRDefault="00492078" w:rsidP="003A22FC">
      <w:pPr>
        <w:keepNext/>
      </w:pPr>
      <w:r>
        <w:t xml:space="preserve">It ended up being a bit </w:t>
      </w:r>
      <w:proofErr w:type="gramStart"/>
      <w:r>
        <w:t>long</w:t>
      </w:r>
      <w:proofErr w:type="gramEnd"/>
      <w:r>
        <w:t xml:space="preserve"> but it did the trick. I slapped it into </w:t>
      </w:r>
      <w:proofErr w:type="spellStart"/>
      <w:r>
        <w:t>ModelSim</w:t>
      </w:r>
      <w:proofErr w:type="spellEnd"/>
      <w:r>
        <w:t xml:space="preserve"> and got the following results: </w:t>
      </w:r>
    </w:p>
    <w:p w14:paraId="756AE90D" w14:textId="07192ECD" w:rsidR="003A22FC" w:rsidRDefault="004369F1" w:rsidP="003A22FC">
      <w:pPr>
        <w:keepNext/>
      </w:pPr>
      <w:r w:rsidRPr="004369F1">
        <w:drawing>
          <wp:inline distT="0" distB="0" distL="0" distR="0" wp14:anchorId="773E8BDB" wp14:editId="50953689">
            <wp:extent cx="5943600" cy="1835785"/>
            <wp:effectExtent l="0" t="0" r="0" b="0"/>
            <wp:docPr id="10111116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1163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F6A0" w14:textId="5AE67FAF" w:rsidR="008802B4" w:rsidRDefault="003A22FC" w:rsidP="003A22FC">
      <w:pPr>
        <w:pStyle w:val="Caption"/>
      </w:pPr>
      <w:bookmarkStart w:id="12" w:name="_Toc157613990"/>
      <w:r>
        <w:t xml:space="preserve">Figure </w:t>
      </w:r>
      <w:fldSimple w:instr=" SEQ Figure \* ARABIC ">
        <w:r w:rsidR="003E7162">
          <w:rPr>
            <w:noProof/>
          </w:rPr>
          <w:t>7</w:t>
        </w:r>
      </w:fldSimple>
      <w:r>
        <w:t xml:space="preserve"> - 'shiftReg_tb.sv' Simulation Waveforms</w:t>
      </w:r>
      <w:bookmarkEnd w:id="12"/>
    </w:p>
    <w:p w14:paraId="2C96A156" w14:textId="77777777" w:rsidR="000E064E" w:rsidRPr="000E064E" w:rsidRDefault="000E064E" w:rsidP="000E064E"/>
    <w:p w14:paraId="542A2CF2" w14:textId="77777777" w:rsidR="000E064E" w:rsidRDefault="00BC1E6F" w:rsidP="000E064E">
      <w:pPr>
        <w:keepNext/>
      </w:pPr>
      <w:r w:rsidRPr="00BC1E6F">
        <w:drawing>
          <wp:inline distT="0" distB="0" distL="0" distR="0" wp14:anchorId="39FD14EE" wp14:editId="56E678F0">
            <wp:extent cx="5943600" cy="629920"/>
            <wp:effectExtent l="0" t="0" r="0" b="0"/>
            <wp:docPr id="95890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06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F5E7" w14:textId="7B5AE084" w:rsidR="00BC1E6F" w:rsidRPr="00C00302" w:rsidRDefault="000E064E" w:rsidP="000E064E">
      <w:pPr>
        <w:pStyle w:val="Caption"/>
      </w:pPr>
      <w:bookmarkStart w:id="13" w:name="_Toc157613991"/>
      <w:r>
        <w:t xml:space="preserve">Figure </w:t>
      </w:r>
      <w:fldSimple w:instr=" SEQ Figure \* ARABIC ">
        <w:r w:rsidR="003E7162">
          <w:rPr>
            <w:noProof/>
          </w:rPr>
          <w:t>8</w:t>
        </w:r>
      </w:fldSimple>
      <w:r>
        <w:t xml:space="preserve"> - 'shiftReg_tb.sv' Simulation Transcript</w:t>
      </w:r>
      <w:bookmarkEnd w:id="13"/>
    </w:p>
    <w:sectPr w:rsidR="00BC1E6F" w:rsidRPr="00C00302" w:rsidSect="00C15730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C2D7" w14:textId="77777777" w:rsidR="00C15730" w:rsidRDefault="00C15730" w:rsidP="006D4153">
      <w:pPr>
        <w:spacing w:after="0" w:line="240" w:lineRule="auto"/>
      </w:pPr>
      <w:r>
        <w:separator/>
      </w:r>
    </w:p>
  </w:endnote>
  <w:endnote w:type="continuationSeparator" w:id="0">
    <w:p w14:paraId="0E6F5CB8" w14:textId="77777777" w:rsidR="00C15730" w:rsidRDefault="00C15730" w:rsidP="006D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Calibri"/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255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ECC0B7" w14:textId="77777777" w:rsidR="00B75334" w:rsidRDefault="00B753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FED3" w14:textId="77777777" w:rsidR="00B75334" w:rsidRDefault="00B75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90C6" w14:textId="77777777" w:rsidR="00C15730" w:rsidRDefault="00C15730" w:rsidP="006D4153">
      <w:pPr>
        <w:spacing w:after="0" w:line="240" w:lineRule="auto"/>
      </w:pPr>
      <w:r>
        <w:separator/>
      </w:r>
    </w:p>
  </w:footnote>
  <w:footnote w:type="continuationSeparator" w:id="0">
    <w:p w14:paraId="071D93DC" w14:textId="77777777" w:rsidR="00C15730" w:rsidRDefault="00C15730" w:rsidP="006D4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01A0D" w14:textId="7045A7A4" w:rsidR="006D4153" w:rsidRDefault="006D4153">
    <w:pPr>
      <w:pStyle w:val="Header"/>
    </w:pPr>
    <w:r w:rsidRPr="006D4153">
      <w:t>ELEX</w:t>
    </w:r>
    <w:r w:rsidR="00DA3F4A">
      <w:t xml:space="preserve"> </w:t>
    </w:r>
    <w:r w:rsidR="005920C0">
      <w:t>7660</w:t>
    </w:r>
    <w:r w:rsidRPr="006D4153">
      <w:ptab w:relativeTo="margin" w:alignment="center" w:leader="none"/>
    </w:r>
    <w:r w:rsidR="005920C0">
      <w:t>Ass 1</w:t>
    </w:r>
    <w:r w:rsidRPr="006D4153">
      <w:ptab w:relativeTo="margin" w:alignment="right" w:leader="none"/>
    </w:r>
    <w:r>
      <w:t>Nicholas Scott</w:t>
    </w:r>
  </w:p>
  <w:p w14:paraId="4A741906" w14:textId="77777777" w:rsidR="006D4153" w:rsidRPr="006D4153" w:rsidRDefault="006D4153" w:rsidP="006D4153">
    <w:pPr>
      <w:pStyle w:val="Header"/>
      <w:jc w:val="right"/>
    </w:pPr>
    <w:r>
      <w:t>A01255181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11F7"/>
    <w:multiLevelType w:val="hybridMultilevel"/>
    <w:tmpl w:val="C1F42DF0"/>
    <w:lvl w:ilvl="0" w:tplc="9DB21C7E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65D46"/>
    <w:multiLevelType w:val="hybridMultilevel"/>
    <w:tmpl w:val="0CB28AA2"/>
    <w:lvl w:ilvl="0" w:tplc="E864CF5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916999">
    <w:abstractNumId w:val="0"/>
  </w:num>
  <w:num w:numId="2" w16cid:durableId="148330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2B"/>
    <w:rsid w:val="00016280"/>
    <w:rsid w:val="00023E0B"/>
    <w:rsid w:val="00041AC3"/>
    <w:rsid w:val="00052294"/>
    <w:rsid w:val="0007208A"/>
    <w:rsid w:val="00073A89"/>
    <w:rsid w:val="00077765"/>
    <w:rsid w:val="00097C78"/>
    <w:rsid w:val="000A6DD4"/>
    <w:rsid w:val="000B2ABD"/>
    <w:rsid w:val="000B43E0"/>
    <w:rsid w:val="000B48EF"/>
    <w:rsid w:val="000C1FBB"/>
    <w:rsid w:val="000E064E"/>
    <w:rsid w:val="000E512A"/>
    <w:rsid w:val="00106C5B"/>
    <w:rsid w:val="00117C85"/>
    <w:rsid w:val="00125D5F"/>
    <w:rsid w:val="0013764C"/>
    <w:rsid w:val="001400F3"/>
    <w:rsid w:val="00142B93"/>
    <w:rsid w:val="00143386"/>
    <w:rsid w:val="0014508F"/>
    <w:rsid w:val="00146896"/>
    <w:rsid w:val="001468B7"/>
    <w:rsid w:val="00194D65"/>
    <w:rsid w:val="00195ED7"/>
    <w:rsid w:val="001A0F25"/>
    <w:rsid w:val="001C049F"/>
    <w:rsid w:val="001C35FC"/>
    <w:rsid w:val="001D035E"/>
    <w:rsid w:val="001D6053"/>
    <w:rsid w:val="001E7999"/>
    <w:rsid w:val="001F18D8"/>
    <w:rsid w:val="001F26C6"/>
    <w:rsid w:val="002109DB"/>
    <w:rsid w:val="00223C4E"/>
    <w:rsid w:val="0022530D"/>
    <w:rsid w:val="00227474"/>
    <w:rsid w:val="00254D67"/>
    <w:rsid w:val="002612CF"/>
    <w:rsid w:val="00266D0F"/>
    <w:rsid w:val="00266E5B"/>
    <w:rsid w:val="00281358"/>
    <w:rsid w:val="0029060E"/>
    <w:rsid w:val="002B1352"/>
    <w:rsid w:val="00306116"/>
    <w:rsid w:val="0031528B"/>
    <w:rsid w:val="0033169A"/>
    <w:rsid w:val="003331AC"/>
    <w:rsid w:val="00340379"/>
    <w:rsid w:val="00354221"/>
    <w:rsid w:val="003562A2"/>
    <w:rsid w:val="003749ED"/>
    <w:rsid w:val="00375F6C"/>
    <w:rsid w:val="00384C3F"/>
    <w:rsid w:val="00385F22"/>
    <w:rsid w:val="003A22FC"/>
    <w:rsid w:val="003C4F96"/>
    <w:rsid w:val="003C7D96"/>
    <w:rsid w:val="003D2F4F"/>
    <w:rsid w:val="003D77CD"/>
    <w:rsid w:val="003E40A1"/>
    <w:rsid w:val="003E65F0"/>
    <w:rsid w:val="003E7162"/>
    <w:rsid w:val="00406186"/>
    <w:rsid w:val="00406741"/>
    <w:rsid w:val="004079D9"/>
    <w:rsid w:val="00413E40"/>
    <w:rsid w:val="00417B32"/>
    <w:rsid w:val="00426281"/>
    <w:rsid w:val="004369F1"/>
    <w:rsid w:val="00450357"/>
    <w:rsid w:val="00465297"/>
    <w:rsid w:val="004770E4"/>
    <w:rsid w:val="00490590"/>
    <w:rsid w:val="00492078"/>
    <w:rsid w:val="004D2C5E"/>
    <w:rsid w:val="004D69FE"/>
    <w:rsid w:val="004F7025"/>
    <w:rsid w:val="005023EE"/>
    <w:rsid w:val="005355B3"/>
    <w:rsid w:val="00535AF6"/>
    <w:rsid w:val="00545D99"/>
    <w:rsid w:val="00571AB9"/>
    <w:rsid w:val="00581B06"/>
    <w:rsid w:val="005920C0"/>
    <w:rsid w:val="00593A80"/>
    <w:rsid w:val="005B3495"/>
    <w:rsid w:val="005E607A"/>
    <w:rsid w:val="005F46EC"/>
    <w:rsid w:val="005F5FAA"/>
    <w:rsid w:val="005F6C9E"/>
    <w:rsid w:val="0060456E"/>
    <w:rsid w:val="00610F7F"/>
    <w:rsid w:val="00611C21"/>
    <w:rsid w:val="006136B1"/>
    <w:rsid w:val="006173EE"/>
    <w:rsid w:val="006504FA"/>
    <w:rsid w:val="00664781"/>
    <w:rsid w:val="0066792E"/>
    <w:rsid w:val="00691A40"/>
    <w:rsid w:val="00692FC4"/>
    <w:rsid w:val="006A0129"/>
    <w:rsid w:val="006A6C8B"/>
    <w:rsid w:val="006B18B2"/>
    <w:rsid w:val="006B1D15"/>
    <w:rsid w:val="006B58EA"/>
    <w:rsid w:val="006D4153"/>
    <w:rsid w:val="006F19F3"/>
    <w:rsid w:val="006F71A5"/>
    <w:rsid w:val="006F7D68"/>
    <w:rsid w:val="007032EE"/>
    <w:rsid w:val="007240BD"/>
    <w:rsid w:val="00733E0E"/>
    <w:rsid w:val="007D51E5"/>
    <w:rsid w:val="007E5B0C"/>
    <w:rsid w:val="008216D5"/>
    <w:rsid w:val="00831FF6"/>
    <w:rsid w:val="0083330A"/>
    <w:rsid w:val="008610F8"/>
    <w:rsid w:val="0087189B"/>
    <w:rsid w:val="0087328A"/>
    <w:rsid w:val="008802B4"/>
    <w:rsid w:val="00890611"/>
    <w:rsid w:val="00890F20"/>
    <w:rsid w:val="008A0E9D"/>
    <w:rsid w:val="008B3551"/>
    <w:rsid w:val="008C1825"/>
    <w:rsid w:val="008C1C8D"/>
    <w:rsid w:val="008C4E10"/>
    <w:rsid w:val="008D2133"/>
    <w:rsid w:val="008D6B23"/>
    <w:rsid w:val="008E4FCE"/>
    <w:rsid w:val="00913C6D"/>
    <w:rsid w:val="00916871"/>
    <w:rsid w:val="00944649"/>
    <w:rsid w:val="00946BB4"/>
    <w:rsid w:val="00955766"/>
    <w:rsid w:val="009564DF"/>
    <w:rsid w:val="00973E3E"/>
    <w:rsid w:val="00975350"/>
    <w:rsid w:val="00977A4D"/>
    <w:rsid w:val="009A1D1F"/>
    <w:rsid w:val="009A2614"/>
    <w:rsid w:val="009A407E"/>
    <w:rsid w:val="009B319F"/>
    <w:rsid w:val="009C01EC"/>
    <w:rsid w:val="009C158C"/>
    <w:rsid w:val="009E4535"/>
    <w:rsid w:val="009E4F33"/>
    <w:rsid w:val="009E5455"/>
    <w:rsid w:val="009E7CC4"/>
    <w:rsid w:val="00A42F61"/>
    <w:rsid w:val="00A56297"/>
    <w:rsid w:val="00A65BF1"/>
    <w:rsid w:val="00AA794B"/>
    <w:rsid w:val="00AE1AFC"/>
    <w:rsid w:val="00AE7CCD"/>
    <w:rsid w:val="00B05A70"/>
    <w:rsid w:val="00B07704"/>
    <w:rsid w:val="00B55933"/>
    <w:rsid w:val="00B66147"/>
    <w:rsid w:val="00B75334"/>
    <w:rsid w:val="00B866FE"/>
    <w:rsid w:val="00B96612"/>
    <w:rsid w:val="00BA3430"/>
    <w:rsid w:val="00BB6D91"/>
    <w:rsid w:val="00BC1E6F"/>
    <w:rsid w:val="00BC6D82"/>
    <w:rsid w:val="00BF6AEC"/>
    <w:rsid w:val="00C00302"/>
    <w:rsid w:val="00C0104C"/>
    <w:rsid w:val="00C01CAE"/>
    <w:rsid w:val="00C15730"/>
    <w:rsid w:val="00C22435"/>
    <w:rsid w:val="00C33A9F"/>
    <w:rsid w:val="00C42ABB"/>
    <w:rsid w:val="00C6081F"/>
    <w:rsid w:val="00C625C4"/>
    <w:rsid w:val="00C6623D"/>
    <w:rsid w:val="00C7590E"/>
    <w:rsid w:val="00C81C08"/>
    <w:rsid w:val="00C81EF4"/>
    <w:rsid w:val="00C87246"/>
    <w:rsid w:val="00C91B63"/>
    <w:rsid w:val="00C942E4"/>
    <w:rsid w:val="00C974BB"/>
    <w:rsid w:val="00CA1C5D"/>
    <w:rsid w:val="00CA3A93"/>
    <w:rsid w:val="00CF35EB"/>
    <w:rsid w:val="00D02C92"/>
    <w:rsid w:val="00D36CEE"/>
    <w:rsid w:val="00D40D13"/>
    <w:rsid w:val="00D445AF"/>
    <w:rsid w:val="00D51482"/>
    <w:rsid w:val="00D6122F"/>
    <w:rsid w:val="00D700ED"/>
    <w:rsid w:val="00D903F6"/>
    <w:rsid w:val="00D93B59"/>
    <w:rsid w:val="00DA1D46"/>
    <w:rsid w:val="00DA3F4A"/>
    <w:rsid w:val="00DB7C80"/>
    <w:rsid w:val="00DC0A2E"/>
    <w:rsid w:val="00DC4F1B"/>
    <w:rsid w:val="00E015E6"/>
    <w:rsid w:val="00E0722B"/>
    <w:rsid w:val="00E167E0"/>
    <w:rsid w:val="00E33F5E"/>
    <w:rsid w:val="00E55B44"/>
    <w:rsid w:val="00E71EDF"/>
    <w:rsid w:val="00E82A17"/>
    <w:rsid w:val="00E842C7"/>
    <w:rsid w:val="00E95588"/>
    <w:rsid w:val="00EA4582"/>
    <w:rsid w:val="00EE3E23"/>
    <w:rsid w:val="00F1589F"/>
    <w:rsid w:val="00F32B36"/>
    <w:rsid w:val="00F40980"/>
    <w:rsid w:val="00F42E43"/>
    <w:rsid w:val="00F45366"/>
    <w:rsid w:val="00F50652"/>
    <w:rsid w:val="00F53CC6"/>
    <w:rsid w:val="00F609BC"/>
    <w:rsid w:val="00F813BE"/>
    <w:rsid w:val="00FA0D63"/>
    <w:rsid w:val="00FA12BA"/>
    <w:rsid w:val="00FA3B8C"/>
    <w:rsid w:val="00FB2328"/>
    <w:rsid w:val="00FC42B5"/>
    <w:rsid w:val="00F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886D"/>
  <w15:chartTrackingRefBased/>
  <w15:docId w15:val="{4C8AAD5C-1039-463D-A6AF-678E1E31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3F6"/>
    <w:rPr>
      <w:rFonts w:ascii="Bierstadt" w:hAnsi="Bierstad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B2390E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B2390E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153"/>
  </w:style>
  <w:style w:type="paragraph" w:styleId="Footer">
    <w:name w:val="footer"/>
    <w:basedOn w:val="Normal"/>
    <w:link w:val="FooterChar"/>
    <w:uiPriority w:val="99"/>
    <w:unhideWhenUsed/>
    <w:rsid w:val="006D4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153"/>
  </w:style>
  <w:style w:type="paragraph" w:styleId="Title">
    <w:name w:val="Title"/>
    <w:basedOn w:val="Normal"/>
    <w:next w:val="Normal"/>
    <w:link w:val="TitleChar"/>
    <w:uiPriority w:val="10"/>
    <w:qFormat/>
    <w:rsid w:val="008D213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B2390E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133"/>
    <w:rPr>
      <w:rFonts w:asciiTheme="majorHAnsi" w:eastAsiaTheme="majorEastAsia" w:hAnsiTheme="majorHAnsi" w:cstheme="majorBidi"/>
      <w:b/>
      <w:color w:val="B2390E"/>
      <w:spacing w:val="-10"/>
      <w:kern w:val="28"/>
      <w:sz w:val="40"/>
      <w:szCs w:val="56"/>
    </w:rPr>
  </w:style>
  <w:style w:type="paragraph" w:styleId="NoSpacing">
    <w:name w:val="No Spacing"/>
    <w:link w:val="NoSpacingChar"/>
    <w:uiPriority w:val="1"/>
    <w:qFormat/>
    <w:rsid w:val="00D903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A4D"/>
    <w:rPr>
      <w:rFonts w:asciiTheme="majorHAnsi" w:eastAsiaTheme="majorEastAsia" w:hAnsiTheme="majorHAnsi" w:cstheme="majorBidi"/>
      <w:b/>
      <w:color w:val="B2390E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A4D"/>
    <w:rPr>
      <w:rFonts w:asciiTheme="majorHAnsi" w:eastAsiaTheme="majorEastAsia" w:hAnsiTheme="majorHAnsi" w:cstheme="majorBidi"/>
      <w:b/>
      <w:color w:val="B2390E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03F6"/>
    <w:rPr>
      <w:rFonts w:ascii="Bierstadt" w:eastAsiaTheme="minorEastAsia" w:hAnsi="Bierstadt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903F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03F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903F6"/>
    <w:rPr>
      <w:rFonts w:ascii="Bierstadt" w:hAnsi="Bierstadt"/>
      <w:i/>
      <w:iCs/>
      <w:color w:val="B2390E"/>
    </w:rPr>
  </w:style>
  <w:style w:type="character" w:styleId="Strong">
    <w:name w:val="Strong"/>
    <w:basedOn w:val="DefaultParagraphFont"/>
    <w:uiPriority w:val="22"/>
    <w:qFormat/>
    <w:rsid w:val="00D903F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903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3F6"/>
    <w:rPr>
      <w:rFonts w:ascii="Bierstadt" w:hAnsi="Bierstad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3F6"/>
    <w:pPr>
      <w:pBdr>
        <w:top w:val="single" w:sz="4" w:space="10" w:color="B2390E"/>
        <w:bottom w:val="single" w:sz="4" w:space="10" w:color="B2390E"/>
      </w:pBdr>
      <w:spacing w:before="360" w:after="360"/>
      <w:ind w:left="864" w:right="864"/>
      <w:jc w:val="center"/>
    </w:pPr>
    <w:rPr>
      <w:i/>
      <w:iCs/>
      <w:color w:val="B2390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3F6"/>
    <w:rPr>
      <w:rFonts w:ascii="Bierstadt" w:hAnsi="Bierstadt"/>
      <w:i/>
      <w:iCs/>
      <w:color w:val="B2390E"/>
    </w:rPr>
  </w:style>
  <w:style w:type="character" w:styleId="SubtleReference">
    <w:name w:val="Subtle Reference"/>
    <w:basedOn w:val="DefaultParagraphFont"/>
    <w:uiPriority w:val="31"/>
    <w:qFormat/>
    <w:rsid w:val="00D903F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903F6"/>
    <w:rPr>
      <w:b/>
      <w:bCs/>
      <w:smallCaps/>
      <w:color w:val="B2390E"/>
      <w:spacing w:val="5"/>
    </w:rPr>
  </w:style>
  <w:style w:type="character" w:styleId="BookTitle">
    <w:name w:val="Book Title"/>
    <w:basedOn w:val="DefaultParagraphFont"/>
    <w:uiPriority w:val="33"/>
    <w:qFormat/>
    <w:rsid w:val="00D903F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903F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770E4"/>
  </w:style>
  <w:style w:type="paragraph" w:styleId="Caption">
    <w:name w:val="caption"/>
    <w:basedOn w:val="Normal"/>
    <w:next w:val="Normal"/>
    <w:uiPriority w:val="35"/>
    <w:unhideWhenUsed/>
    <w:qFormat/>
    <w:rsid w:val="000C1FBB"/>
    <w:pPr>
      <w:spacing w:after="200" w:line="240" w:lineRule="auto"/>
      <w:jc w:val="center"/>
    </w:pPr>
    <w:rPr>
      <w:i/>
      <w:iCs/>
      <w:color w:val="B2390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3B5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468B7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68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68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68B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4037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ws\OneDrive\Documents\Custom%20Office%20Templates\Lab_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Oct. 23rd / 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112E43-0F31-46EB-B7A9-9C009C52A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Lab_Report_Template</Template>
  <TotalTime>1018</TotalTime>
  <Pages>12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ELEX 3210 – Lab 4</vt:lpstr>
    </vt:vector>
  </TitlesOfParts>
  <Company>A01255181</Company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ELEX 7660</dc:title>
  <dc:subject>ass1</dc:subject>
  <dc:creator>Nicholas Scott</dc:creator>
  <cp:keywords/>
  <dc:description/>
  <cp:lastModifiedBy>Nic Scott</cp:lastModifiedBy>
  <cp:revision>39</cp:revision>
  <cp:lastPrinted>2022-10-23T23:19:00Z</cp:lastPrinted>
  <dcterms:created xsi:type="dcterms:W3CDTF">2024-01-31T00:36:00Z</dcterms:created>
  <dcterms:modified xsi:type="dcterms:W3CDTF">2024-02-01T01:20:00Z</dcterms:modified>
</cp:coreProperties>
</file>