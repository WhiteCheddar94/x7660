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569952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6D3F40E9" w14:textId="77777777" w:rsidR="004770E4" w:rsidRDefault="004770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C3E8BCB" wp14:editId="3685D3D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457200</wp:posOffset>
                    </wp:positionV>
                    <wp:extent cx="6867525" cy="9271750"/>
                    <wp:effectExtent l="0" t="0" r="9525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7525" cy="9271750"/>
                              <a:chOff x="-9525" y="0"/>
                              <a:chExt cx="6867525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9525" y="729584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390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253D354" w14:textId="1AAC916B" w:rsidR="004770E4" w:rsidRDefault="00B3411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Nic</w:t>
                                      </w:r>
                                      <w:r w:rsidR="0043491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holas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Scott</w:t>
                                      </w:r>
                                      <w:r w:rsidR="0043491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AKA “White Cheddar” </w:t>
                                      </w:r>
                                    </w:p>
                                  </w:sdtContent>
                                </w:sdt>
                                <w:p w14:paraId="64DEDFFB" w14:textId="1F854985" w:rsidR="004770E4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409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A01255181</w:t>
                                      </w:r>
                                    </w:sdtContent>
                                  </w:sdt>
                                  <w:r w:rsidR="004770E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</w:t>
                                  </w:r>
                                  <w:r w:rsidR="0043491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Jan 22</w:t>
                                  </w:r>
                                  <w:r w:rsidR="00434913" w:rsidRPr="00434913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nd</w:t>
                                  </w:r>
                                  <w:r w:rsidR="00434913">
                                    <w:rPr>
                                      <w:caps/>
                                      <w:color w:val="FFFFFF" w:themeColor="background1"/>
                                    </w:rPr>
                                    <w:t>,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BDD7C21" w14:textId="425851D1" w:rsidR="004770E4" w:rsidRDefault="000A7A4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ELEX 7660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AEFBAD5" w14:textId="37732C41" w:rsidR="004770E4" w:rsidRDefault="000A7A4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Lab 2 – rotary encoder input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3E8BCB" id="Group 119" o:spid="_x0000_s1026" style="position:absolute;margin-left:35.25pt;margin-top:36pt;width:540.75pt;height:730.05pt;z-index:-251655168;mso-position-horizontal-relative:page;mso-position-vertical-relative:page" coordorigin="-95" coordsize="68675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">
                    <v:rect id="Rectangle 120" o:spid="_x0000_s1027" style="position:absolute;left:-95;top:72958;width:68579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" fillcolor="black [3213]" strokecolor="black [3213]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" fillcolor="#b2390e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253D354" w14:textId="1AAC916B" w:rsidR="004770E4" w:rsidRDefault="00B3411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Nic</w:t>
                                </w:r>
                                <w:r w:rsidR="0043491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holas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Scott</w:t>
                                </w:r>
                                <w:r w:rsidR="0043491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AKA “White Cheddar” </w:t>
                                </w:r>
                              </w:p>
                            </w:sdtContent>
                          </w:sdt>
                          <w:p w14:paraId="64DEDFFB" w14:textId="1F854985" w:rsidR="004770E4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40980">
                                  <w:rPr>
                                    <w:caps/>
                                    <w:color w:val="FFFFFF" w:themeColor="background1"/>
                                  </w:rPr>
                                  <w:t>A01255181</w:t>
                                </w:r>
                              </w:sdtContent>
                            </w:sdt>
                            <w:r w:rsidR="004770E4">
                              <w:rPr>
                                <w:caps/>
                                <w:color w:val="FFFFFF" w:themeColor="background1"/>
                              </w:rPr>
                              <w:t xml:space="preserve"> |</w:t>
                            </w:r>
                            <w:r w:rsidR="00434913">
                              <w:rPr>
                                <w:caps/>
                                <w:color w:val="FFFFFF" w:themeColor="background1"/>
                              </w:rPr>
                              <w:t xml:space="preserve"> Jan 22</w:t>
                            </w:r>
                            <w:r w:rsidR="00434913" w:rsidRPr="00434913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nd</w:t>
                            </w:r>
                            <w:r w:rsidR="00434913">
                              <w:rPr>
                                <w:caps/>
                                <w:color w:val="FFFFFF" w:themeColor="background1"/>
                              </w:rPr>
                              <w:t>, 2023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DD7C21" w14:textId="425851D1" w:rsidR="004770E4" w:rsidRDefault="000A7A4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ELEX 7660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AEFBAD5" w14:textId="37732C41" w:rsidR="004770E4" w:rsidRDefault="000A7A4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Lab 2 – rotary encoder input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AA157E" w14:textId="77777777" w:rsidR="008B3551" w:rsidRPr="008B3551" w:rsidRDefault="004770E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="Bierstadt" w:eastAsiaTheme="minorHAnsi" w:hAnsi="Bierstadt" w:cstheme="minorBidi"/>
          <w:color w:val="auto"/>
          <w:sz w:val="22"/>
          <w:szCs w:val="22"/>
          <w:lang w:val="en-CA"/>
        </w:rPr>
        <w:id w:val="-786886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075D83" w14:textId="77777777" w:rsidR="008B3551" w:rsidRPr="003C4F96" w:rsidRDefault="008B3551" w:rsidP="006B18B2">
          <w:pPr>
            <w:pStyle w:val="TOCHeading"/>
            <w:spacing w:line="276" w:lineRule="auto"/>
            <w:rPr>
              <w:rStyle w:val="Heading1Char"/>
            </w:rPr>
          </w:pPr>
          <w:r w:rsidRPr="003C4F96">
            <w:rPr>
              <w:rStyle w:val="Heading1Char"/>
            </w:rPr>
            <w:t>Contents</w:t>
          </w:r>
        </w:p>
        <w:p w14:paraId="0B9B4329" w14:textId="77777777" w:rsidR="00CF35EB" w:rsidRDefault="008B35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35008" w:history="1">
            <w:r w:rsidR="00CF35EB" w:rsidRPr="00710DE6">
              <w:rPr>
                <w:rStyle w:val="Hyperlink"/>
                <w:noProof/>
              </w:rPr>
              <w:t>Introduction</w:t>
            </w:r>
            <w:r w:rsidR="00CF35EB">
              <w:rPr>
                <w:noProof/>
                <w:webHidden/>
              </w:rPr>
              <w:tab/>
            </w:r>
            <w:r w:rsidR="00CF35EB">
              <w:rPr>
                <w:noProof/>
                <w:webHidden/>
              </w:rPr>
              <w:fldChar w:fldCharType="begin"/>
            </w:r>
            <w:r w:rsidR="00CF35EB">
              <w:rPr>
                <w:noProof/>
                <w:webHidden/>
              </w:rPr>
              <w:instrText xml:space="preserve"> PAGEREF _Toc117435008 \h </w:instrText>
            </w:r>
            <w:r w:rsidR="00CF35EB">
              <w:rPr>
                <w:noProof/>
                <w:webHidden/>
              </w:rPr>
            </w:r>
            <w:r w:rsidR="00CF35EB">
              <w:rPr>
                <w:noProof/>
                <w:webHidden/>
              </w:rPr>
              <w:fldChar w:fldCharType="separate"/>
            </w:r>
            <w:r w:rsidR="00CF35EB">
              <w:rPr>
                <w:noProof/>
                <w:webHidden/>
              </w:rPr>
              <w:t>1</w:t>
            </w:r>
            <w:r w:rsidR="00CF35EB">
              <w:rPr>
                <w:noProof/>
                <w:webHidden/>
              </w:rPr>
              <w:fldChar w:fldCharType="end"/>
            </w:r>
          </w:hyperlink>
        </w:p>
        <w:p w14:paraId="5E6C23D4" w14:textId="77777777" w:rsidR="00CF35E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17435009" w:history="1">
            <w:r w:rsidR="00CF35EB" w:rsidRPr="00710DE6">
              <w:rPr>
                <w:rStyle w:val="Hyperlink"/>
                <w:noProof/>
              </w:rPr>
              <w:t>Lab Preparation</w:t>
            </w:r>
            <w:r w:rsidR="00CF35EB">
              <w:rPr>
                <w:noProof/>
                <w:webHidden/>
              </w:rPr>
              <w:tab/>
            </w:r>
            <w:r w:rsidR="00CF35EB">
              <w:rPr>
                <w:noProof/>
                <w:webHidden/>
              </w:rPr>
              <w:fldChar w:fldCharType="begin"/>
            </w:r>
            <w:r w:rsidR="00CF35EB">
              <w:rPr>
                <w:noProof/>
                <w:webHidden/>
              </w:rPr>
              <w:instrText xml:space="preserve"> PAGEREF _Toc117435009 \h </w:instrText>
            </w:r>
            <w:r w:rsidR="00CF35EB">
              <w:rPr>
                <w:noProof/>
                <w:webHidden/>
              </w:rPr>
            </w:r>
            <w:r w:rsidR="00CF35EB">
              <w:rPr>
                <w:noProof/>
                <w:webHidden/>
              </w:rPr>
              <w:fldChar w:fldCharType="separate"/>
            </w:r>
            <w:r w:rsidR="00CF35EB">
              <w:rPr>
                <w:noProof/>
                <w:webHidden/>
              </w:rPr>
              <w:t>1</w:t>
            </w:r>
            <w:r w:rsidR="00CF35EB">
              <w:rPr>
                <w:noProof/>
                <w:webHidden/>
              </w:rPr>
              <w:fldChar w:fldCharType="end"/>
            </w:r>
          </w:hyperlink>
        </w:p>
        <w:p w14:paraId="75A77519" w14:textId="77777777" w:rsidR="00CF35E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17435010" w:history="1">
            <w:r w:rsidR="00CF35EB" w:rsidRPr="00710DE6">
              <w:rPr>
                <w:rStyle w:val="Hyperlink"/>
                <w:noProof/>
              </w:rPr>
              <w:t>Conclusion</w:t>
            </w:r>
            <w:r w:rsidR="00CF35EB">
              <w:rPr>
                <w:noProof/>
                <w:webHidden/>
              </w:rPr>
              <w:tab/>
            </w:r>
            <w:r w:rsidR="00CF35EB">
              <w:rPr>
                <w:noProof/>
                <w:webHidden/>
              </w:rPr>
              <w:fldChar w:fldCharType="begin"/>
            </w:r>
            <w:r w:rsidR="00CF35EB">
              <w:rPr>
                <w:noProof/>
                <w:webHidden/>
              </w:rPr>
              <w:instrText xml:space="preserve"> PAGEREF _Toc117435010 \h </w:instrText>
            </w:r>
            <w:r w:rsidR="00CF35EB">
              <w:rPr>
                <w:noProof/>
                <w:webHidden/>
              </w:rPr>
            </w:r>
            <w:r w:rsidR="00CF35EB">
              <w:rPr>
                <w:noProof/>
                <w:webHidden/>
              </w:rPr>
              <w:fldChar w:fldCharType="separate"/>
            </w:r>
            <w:r w:rsidR="00CF35EB">
              <w:rPr>
                <w:noProof/>
                <w:webHidden/>
              </w:rPr>
              <w:t>1</w:t>
            </w:r>
            <w:r w:rsidR="00CF35EB">
              <w:rPr>
                <w:noProof/>
                <w:webHidden/>
              </w:rPr>
              <w:fldChar w:fldCharType="end"/>
            </w:r>
          </w:hyperlink>
        </w:p>
        <w:p w14:paraId="34442E4D" w14:textId="77777777" w:rsidR="008B3551" w:rsidRDefault="008B3551" w:rsidP="006B18B2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B1214E" w14:textId="77777777" w:rsidR="00340379" w:rsidRDefault="00C6081F" w:rsidP="009564DF">
      <w:pPr>
        <w:pStyle w:val="TableofFigures"/>
        <w:tabs>
          <w:tab w:val="right" w:leader="dot" w:pos="9350"/>
        </w:tabs>
        <w:spacing w:line="360" w:lineRule="auto"/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t xml:space="preserve">Table of Figures </w:t>
      </w:r>
    </w:p>
    <w:p w14:paraId="4457854D" w14:textId="77777777" w:rsidR="008B3551" w:rsidRDefault="00340379" w:rsidP="009564DF">
      <w:pPr>
        <w:spacing w:line="360" w:lineRule="auto"/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separate"/>
      </w:r>
      <w:r w:rsidR="00CF35EB">
        <w:rPr>
          <w:rFonts w:asciiTheme="majorHAnsi" w:eastAsiaTheme="majorEastAsia" w:hAnsiTheme="majorHAnsi" w:cstheme="majorBidi"/>
          <w:bCs/>
          <w:noProof/>
          <w:color w:val="B2390E"/>
          <w:sz w:val="32"/>
          <w:szCs w:val="32"/>
          <w:lang w:val="en-US"/>
        </w:rPr>
        <w:t>No table of figures entries found.</w:t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end"/>
      </w:r>
    </w:p>
    <w:p w14:paraId="6CA1BE40" w14:textId="77777777" w:rsidR="00C6081F" w:rsidRDefault="00C6081F">
      <w:pP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t xml:space="preserve">Table of Tables </w:t>
      </w:r>
    </w:p>
    <w:p w14:paraId="140C90F1" w14:textId="77777777" w:rsidR="008B3551" w:rsidRPr="00281358" w:rsidRDefault="00AA794B" w:rsidP="00281358">
      <w:pPr>
        <w:spacing w:line="360" w:lineRule="auto"/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instrText xml:space="preserve"> TOC \h \z \c "Table" </w:instrText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separate"/>
      </w:r>
      <w:r w:rsidR="00CF35EB">
        <w:rPr>
          <w:rFonts w:asciiTheme="majorHAnsi" w:eastAsiaTheme="majorEastAsia" w:hAnsiTheme="majorHAnsi" w:cstheme="majorBidi"/>
          <w:bCs/>
          <w:noProof/>
          <w:color w:val="B2390E"/>
          <w:sz w:val="32"/>
          <w:szCs w:val="32"/>
          <w:lang w:val="en-US"/>
        </w:rPr>
        <w:t>No table of figures entries found.</w:t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end"/>
      </w:r>
    </w:p>
    <w:p w14:paraId="41213269" w14:textId="77777777" w:rsidR="008B3551" w:rsidRDefault="008B3551" w:rsidP="007240BD">
      <w:pPr>
        <w:pStyle w:val="Heading1"/>
      </w:pPr>
    </w:p>
    <w:p w14:paraId="3197BD36" w14:textId="77777777" w:rsidR="00F50652" w:rsidRDefault="00F50652" w:rsidP="00F50652"/>
    <w:p w14:paraId="6F7C1D1E" w14:textId="77777777" w:rsidR="00434913" w:rsidRDefault="00434913" w:rsidP="00F50652"/>
    <w:p w14:paraId="536FBE3B" w14:textId="77777777" w:rsidR="00434913" w:rsidRDefault="00434913" w:rsidP="00F50652"/>
    <w:p w14:paraId="6DF8ED55" w14:textId="77777777" w:rsidR="00434913" w:rsidRDefault="00434913" w:rsidP="00F50652"/>
    <w:p w14:paraId="3602B670" w14:textId="77777777" w:rsidR="00434913" w:rsidRDefault="00434913" w:rsidP="00F50652"/>
    <w:p w14:paraId="0CDD4A51" w14:textId="77777777" w:rsidR="00434913" w:rsidRDefault="00434913" w:rsidP="00F50652"/>
    <w:p w14:paraId="53AD7854" w14:textId="77777777" w:rsidR="00434913" w:rsidRDefault="00434913" w:rsidP="00F50652"/>
    <w:p w14:paraId="088F480B" w14:textId="77777777" w:rsidR="00434913" w:rsidRDefault="00434913" w:rsidP="00F50652"/>
    <w:p w14:paraId="480D9DD2" w14:textId="77777777" w:rsidR="00434913" w:rsidRDefault="00434913" w:rsidP="00F50652"/>
    <w:p w14:paraId="50A05648" w14:textId="77777777" w:rsidR="00434913" w:rsidRDefault="00434913" w:rsidP="00F50652"/>
    <w:p w14:paraId="4C570591" w14:textId="77777777" w:rsidR="00434913" w:rsidRPr="00F50652" w:rsidRDefault="00434913" w:rsidP="00F50652"/>
    <w:p w14:paraId="25429D01" w14:textId="77777777" w:rsidR="008B3551" w:rsidRDefault="008B3551" w:rsidP="008B3551"/>
    <w:p w14:paraId="03D73D2E" w14:textId="77777777" w:rsidR="00434913" w:rsidRDefault="00434913" w:rsidP="008B3551"/>
    <w:p w14:paraId="47BBEC44" w14:textId="77777777" w:rsidR="00434913" w:rsidRDefault="00434913" w:rsidP="008B3551"/>
    <w:p w14:paraId="02430E7B" w14:textId="77777777" w:rsidR="00434913" w:rsidRDefault="00434913" w:rsidP="008B3551"/>
    <w:p w14:paraId="4FEB7D3D" w14:textId="77777777" w:rsidR="00434913" w:rsidRDefault="00434913" w:rsidP="008B3551"/>
    <w:p w14:paraId="1508CFDF" w14:textId="77777777" w:rsidR="00434913" w:rsidRDefault="00434913" w:rsidP="008B3551"/>
    <w:p w14:paraId="4F5B2FBE" w14:textId="6E088860" w:rsidR="00434913" w:rsidRDefault="00434913" w:rsidP="00434913">
      <w:pPr>
        <w:pStyle w:val="Heading1"/>
      </w:pPr>
      <w:r>
        <w:lastRenderedPageBreak/>
        <w:t xml:space="preserve">Prelab </w:t>
      </w:r>
    </w:p>
    <w:p w14:paraId="2C48A19A" w14:textId="1E2F6FAF" w:rsidR="00434913" w:rsidRDefault="00434913" w:rsidP="00434913">
      <w:r>
        <w:t xml:space="preserve">I implemented the following code for the encoder.sv module: </w:t>
      </w:r>
    </w:p>
    <w:p w14:paraId="345062C3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ELEX 7660 Lab 2 </w:t>
      </w:r>
    </w:p>
    <w:p w14:paraId="0AE9A6FD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Author: Nicholas Scott AKA "White Cheddar"</w:t>
      </w:r>
    </w:p>
    <w:p w14:paraId="40B7EAB6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Instructor: Sweet Bobby T</w:t>
      </w:r>
    </w:p>
    <w:p w14:paraId="6AB427CC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C67BB97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module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encoder (input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a, b,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2945AB5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output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cw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</w:p>
    <w:p w14:paraId="2068BD34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</w:p>
    <w:p w14:paraId="6D2F397F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state = {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a,b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};</w:t>
      </w:r>
    </w:p>
    <w:p w14:paraId="47BDB386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previous_state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539CF538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7784181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always_ff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@(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posedge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6B75DBBC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37BAE64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state &lt;= {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a,b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};</w:t>
      </w:r>
    </w:p>
    <w:p w14:paraId="5ADDE5CD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previous_state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state; </w:t>
      </w:r>
    </w:p>
    <w:p w14:paraId="0DC5E183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B69119D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(((state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'b10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&amp;&amp; (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previous_state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'b00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 || </w:t>
      </w:r>
    </w:p>
    <w:p w14:paraId="08D5A8A1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((state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'b11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&amp;&amp; (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previous_state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'b10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 || </w:t>
      </w:r>
    </w:p>
    <w:p w14:paraId="07B2CDE2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((state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'b01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&amp;&amp; (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previous_state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'b11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 || </w:t>
      </w:r>
    </w:p>
    <w:p w14:paraId="7190FCB6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((state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'b00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&amp;&amp; (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previous_state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'b01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)))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</w:p>
    <w:p w14:paraId="623BD95C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cw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2D0E9961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241EFADA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538A4427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(((state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'b01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&amp;&amp; (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previous_state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'b00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 || </w:t>
      </w:r>
    </w:p>
    <w:p w14:paraId="7A656687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((state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'b11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&amp;&amp; (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previous_state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'b01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 || </w:t>
      </w:r>
    </w:p>
    <w:p w14:paraId="1F1B4B7F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((state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'b10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&amp;&amp; (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previous_state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'b11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 || </w:t>
      </w:r>
    </w:p>
    <w:p w14:paraId="752C03C0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((state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'b00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&amp;&amp; (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previous_state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'b10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)))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</w:p>
    <w:p w14:paraId="3498DAEE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cw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6713B1CD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79990167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DD7B6E3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</w:p>
    <w:p w14:paraId="57902703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cw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5035845E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spellStart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</w:t>
      </w:r>
      <w:proofErr w:type="spellEnd"/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43491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3023E1AA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14:paraId="6B951697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43491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519084E8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43491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endmodule</w:t>
      </w:r>
      <w:proofErr w:type="spellEnd"/>
    </w:p>
    <w:p w14:paraId="3047A168" w14:textId="77777777" w:rsidR="00434913" w:rsidRPr="00434913" w:rsidRDefault="00434913" w:rsidP="00434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C355A7E" w14:textId="77777777" w:rsidR="00434913" w:rsidRDefault="00434913" w:rsidP="00434913"/>
    <w:p w14:paraId="1D7A4B61" w14:textId="7FE7F784" w:rsidR="00434913" w:rsidRPr="00434913" w:rsidRDefault="00434913" w:rsidP="00434913">
      <w:r>
        <w:t xml:space="preserve">This code yielded the following simulation waveforms: </w:t>
      </w:r>
    </w:p>
    <w:p w14:paraId="22898F4E" w14:textId="77777777" w:rsidR="00434913" w:rsidRDefault="00B34114" w:rsidP="00434913">
      <w:pPr>
        <w:keepNext/>
      </w:pPr>
      <w:r w:rsidRPr="00B34114">
        <w:lastRenderedPageBreak/>
        <w:drawing>
          <wp:inline distT="0" distB="0" distL="0" distR="0" wp14:anchorId="33A0496B" wp14:editId="77F4A115">
            <wp:extent cx="5943600" cy="1913890"/>
            <wp:effectExtent l="0" t="0" r="0" b="0"/>
            <wp:docPr id="159647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70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616C" w14:textId="53799DED" w:rsidR="00B34114" w:rsidRDefault="00434913" w:rsidP="00434913">
      <w:pPr>
        <w:pStyle w:val="Caption"/>
      </w:pPr>
      <w:r>
        <w:t xml:space="preserve">Figure </w:t>
      </w:r>
      <w:fldSimple w:instr=" SEQ Figure \* ARABIC ">
        <w:r w:rsidR="00031E2F">
          <w:rPr>
            <w:noProof/>
          </w:rPr>
          <w:t>1</w:t>
        </w:r>
      </w:fldSimple>
      <w:r>
        <w:t xml:space="preserve"> - 'encoder.sv' Simulation Waveforms</w:t>
      </w:r>
    </w:p>
    <w:p w14:paraId="4E398C81" w14:textId="77777777" w:rsidR="00031E2F" w:rsidRDefault="0050290D" w:rsidP="00031E2F">
      <w:pPr>
        <w:keepNext/>
        <w:jc w:val="center"/>
      </w:pPr>
      <w:r w:rsidRPr="0050290D">
        <w:drawing>
          <wp:inline distT="0" distB="0" distL="0" distR="0" wp14:anchorId="4BD48682" wp14:editId="17E03437">
            <wp:extent cx="5378726" cy="3899100"/>
            <wp:effectExtent l="0" t="0" r="0" b="6350"/>
            <wp:docPr id="483966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669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D2D4" w14:textId="38085848" w:rsidR="00510B74" w:rsidRPr="00510B74" w:rsidRDefault="00031E2F" w:rsidP="00031E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Compilation Report</w:t>
      </w:r>
    </w:p>
    <w:p w14:paraId="1CEA86B5" w14:textId="77777777" w:rsidR="008802B4" w:rsidRPr="00C00302" w:rsidRDefault="00B07704" w:rsidP="00C00302">
      <w:r>
        <w:t xml:space="preserve"> </w:t>
      </w:r>
    </w:p>
    <w:sectPr w:rsidR="008802B4" w:rsidRPr="00C00302" w:rsidSect="002866C9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C7B4" w14:textId="77777777" w:rsidR="002866C9" w:rsidRDefault="002866C9" w:rsidP="006D4153">
      <w:pPr>
        <w:spacing w:after="0" w:line="240" w:lineRule="auto"/>
      </w:pPr>
      <w:r>
        <w:separator/>
      </w:r>
    </w:p>
  </w:endnote>
  <w:endnote w:type="continuationSeparator" w:id="0">
    <w:p w14:paraId="573A3A0A" w14:textId="77777777" w:rsidR="002866C9" w:rsidRDefault="002866C9" w:rsidP="006D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255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9BCF6" w14:textId="77777777" w:rsidR="00B75334" w:rsidRDefault="00B753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C320A7" w14:textId="77777777" w:rsidR="00B75334" w:rsidRDefault="00B75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30662" w14:textId="77777777" w:rsidR="002866C9" w:rsidRDefault="002866C9" w:rsidP="006D4153">
      <w:pPr>
        <w:spacing w:after="0" w:line="240" w:lineRule="auto"/>
      </w:pPr>
      <w:r>
        <w:separator/>
      </w:r>
    </w:p>
  </w:footnote>
  <w:footnote w:type="continuationSeparator" w:id="0">
    <w:p w14:paraId="53046F74" w14:textId="77777777" w:rsidR="002866C9" w:rsidRDefault="002866C9" w:rsidP="006D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A87F" w14:textId="77777777" w:rsidR="006D4153" w:rsidRDefault="006D4153">
    <w:pPr>
      <w:pStyle w:val="Header"/>
    </w:pPr>
    <w:r w:rsidRPr="006D4153">
      <w:t>ELEX</w:t>
    </w:r>
    <w:r w:rsidR="00DA3F4A">
      <w:t xml:space="preserve"> </w:t>
    </w:r>
    <w:r w:rsidRPr="006D4153">
      <w:ptab w:relativeTo="margin" w:alignment="center" w:leader="none"/>
    </w:r>
    <w:r>
      <w:t xml:space="preserve">Lab </w:t>
    </w:r>
    <w:r w:rsidRPr="006D4153">
      <w:ptab w:relativeTo="margin" w:alignment="right" w:leader="none"/>
    </w:r>
    <w:r>
      <w:t>Nicholas Scott</w:t>
    </w:r>
  </w:p>
  <w:p w14:paraId="1B6ED380" w14:textId="77777777" w:rsidR="006D4153" w:rsidRPr="006D4153" w:rsidRDefault="006D4153" w:rsidP="006D4153">
    <w:pPr>
      <w:pStyle w:val="Header"/>
      <w:jc w:val="right"/>
    </w:pPr>
    <w:r>
      <w:t>A01255181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1F7"/>
    <w:multiLevelType w:val="hybridMultilevel"/>
    <w:tmpl w:val="C1F42DF0"/>
    <w:lvl w:ilvl="0" w:tplc="9DB21C7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65D46"/>
    <w:multiLevelType w:val="hybridMultilevel"/>
    <w:tmpl w:val="0CB28AA2"/>
    <w:lvl w:ilvl="0" w:tplc="E864CF5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916999">
    <w:abstractNumId w:val="0"/>
  </w:num>
  <w:num w:numId="2" w16cid:durableId="148330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14"/>
    <w:rsid w:val="00023E0B"/>
    <w:rsid w:val="00031E2F"/>
    <w:rsid w:val="00041AC3"/>
    <w:rsid w:val="00052294"/>
    <w:rsid w:val="0007208A"/>
    <w:rsid w:val="00073A89"/>
    <w:rsid w:val="00077765"/>
    <w:rsid w:val="000A6DD4"/>
    <w:rsid w:val="000A7A46"/>
    <w:rsid w:val="000B2ABD"/>
    <w:rsid w:val="000B43E0"/>
    <w:rsid w:val="000B48EF"/>
    <w:rsid w:val="000C1FBB"/>
    <w:rsid w:val="000E512A"/>
    <w:rsid w:val="00117C85"/>
    <w:rsid w:val="00125D5F"/>
    <w:rsid w:val="0013764C"/>
    <w:rsid w:val="001400F3"/>
    <w:rsid w:val="00142B93"/>
    <w:rsid w:val="00143386"/>
    <w:rsid w:val="0014508F"/>
    <w:rsid w:val="00146896"/>
    <w:rsid w:val="001468B7"/>
    <w:rsid w:val="00194D65"/>
    <w:rsid w:val="00195ED7"/>
    <w:rsid w:val="001A0F25"/>
    <w:rsid w:val="001C35FC"/>
    <w:rsid w:val="001D035E"/>
    <w:rsid w:val="001D6053"/>
    <w:rsid w:val="001F18D8"/>
    <w:rsid w:val="001F26C6"/>
    <w:rsid w:val="002109DB"/>
    <w:rsid w:val="00223C4E"/>
    <w:rsid w:val="0022530D"/>
    <w:rsid w:val="00227474"/>
    <w:rsid w:val="00254D67"/>
    <w:rsid w:val="002612CF"/>
    <w:rsid w:val="00266D0F"/>
    <w:rsid w:val="00266E5B"/>
    <w:rsid w:val="00281358"/>
    <w:rsid w:val="002866C9"/>
    <w:rsid w:val="0029060E"/>
    <w:rsid w:val="00306116"/>
    <w:rsid w:val="0033169A"/>
    <w:rsid w:val="003331AC"/>
    <w:rsid w:val="00340379"/>
    <w:rsid w:val="00354221"/>
    <w:rsid w:val="003562A2"/>
    <w:rsid w:val="003749ED"/>
    <w:rsid w:val="00375F6C"/>
    <w:rsid w:val="00384C3F"/>
    <w:rsid w:val="00385F22"/>
    <w:rsid w:val="003C4F96"/>
    <w:rsid w:val="003C7D96"/>
    <w:rsid w:val="003D2F4F"/>
    <w:rsid w:val="003D77CD"/>
    <w:rsid w:val="003E40A1"/>
    <w:rsid w:val="003E65F0"/>
    <w:rsid w:val="00406741"/>
    <w:rsid w:val="004079D9"/>
    <w:rsid w:val="00413E40"/>
    <w:rsid w:val="00417B32"/>
    <w:rsid w:val="00426281"/>
    <w:rsid w:val="00434913"/>
    <w:rsid w:val="004770E4"/>
    <w:rsid w:val="00490590"/>
    <w:rsid w:val="004D2C5E"/>
    <w:rsid w:val="004F7025"/>
    <w:rsid w:val="005023EE"/>
    <w:rsid w:val="0050290D"/>
    <w:rsid w:val="00510B74"/>
    <w:rsid w:val="005355B3"/>
    <w:rsid w:val="00535AF6"/>
    <w:rsid w:val="00571AB9"/>
    <w:rsid w:val="00581B06"/>
    <w:rsid w:val="00593A80"/>
    <w:rsid w:val="005B3495"/>
    <w:rsid w:val="005E607A"/>
    <w:rsid w:val="005F5FAA"/>
    <w:rsid w:val="005F6C9E"/>
    <w:rsid w:val="0060456E"/>
    <w:rsid w:val="00610F7F"/>
    <w:rsid w:val="00611C21"/>
    <w:rsid w:val="006136B1"/>
    <w:rsid w:val="006173EE"/>
    <w:rsid w:val="006504FA"/>
    <w:rsid w:val="00664781"/>
    <w:rsid w:val="0066792E"/>
    <w:rsid w:val="00691A40"/>
    <w:rsid w:val="00692FC4"/>
    <w:rsid w:val="006A0129"/>
    <w:rsid w:val="006B18B2"/>
    <w:rsid w:val="006B58EA"/>
    <w:rsid w:val="006D4153"/>
    <w:rsid w:val="006F19F3"/>
    <w:rsid w:val="006F71A5"/>
    <w:rsid w:val="006F7D68"/>
    <w:rsid w:val="007032EE"/>
    <w:rsid w:val="007240BD"/>
    <w:rsid w:val="00733E0E"/>
    <w:rsid w:val="007D232B"/>
    <w:rsid w:val="007E5B0C"/>
    <w:rsid w:val="008216D5"/>
    <w:rsid w:val="008610F8"/>
    <w:rsid w:val="0087189B"/>
    <w:rsid w:val="008802B4"/>
    <w:rsid w:val="00890611"/>
    <w:rsid w:val="00890F20"/>
    <w:rsid w:val="008B3551"/>
    <w:rsid w:val="008C1825"/>
    <w:rsid w:val="008C1C8D"/>
    <w:rsid w:val="008C4E10"/>
    <w:rsid w:val="008D2133"/>
    <w:rsid w:val="008E4FCE"/>
    <w:rsid w:val="00916871"/>
    <w:rsid w:val="00944649"/>
    <w:rsid w:val="00946BB4"/>
    <w:rsid w:val="00955766"/>
    <w:rsid w:val="009564DF"/>
    <w:rsid w:val="00975350"/>
    <w:rsid w:val="00977A4D"/>
    <w:rsid w:val="009A1D1F"/>
    <w:rsid w:val="009A2614"/>
    <w:rsid w:val="009A407E"/>
    <w:rsid w:val="009B319F"/>
    <w:rsid w:val="009C01EC"/>
    <w:rsid w:val="009C158C"/>
    <w:rsid w:val="009E4535"/>
    <w:rsid w:val="009E4F33"/>
    <w:rsid w:val="009E7CC4"/>
    <w:rsid w:val="00A42F61"/>
    <w:rsid w:val="00A65BF1"/>
    <w:rsid w:val="00AA794B"/>
    <w:rsid w:val="00AE1AFC"/>
    <w:rsid w:val="00AE7CCD"/>
    <w:rsid w:val="00B05A70"/>
    <w:rsid w:val="00B07704"/>
    <w:rsid w:val="00B34114"/>
    <w:rsid w:val="00B75334"/>
    <w:rsid w:val="00B866FE"/>
    <w:rsid w:val="00B96612"/>
    <w:rsid w:val="00BA3430"/>
    <w:rsid w:val="00BB6D91"/>
    <w:rsid w:val="00BC6D82"/>
    <w:rsid w:val="00BF6AEC"/>
    <w:rsid w:val="00C00302"/>
    <w:rsid w:val="00C0104C"/>
    <w:rsid w:val="00C01CAE"/>
    <w:rsid w:val="00C22435"/>
    <w:rsid w:val="00C33A9F"/>
    <w:rsid w:val="00C6081F"/>
    <w:rsid w:val="00C625C4"/>
    <w:rsid w:val="00C6623D"/>
    <w:rsid w:val="00C7590E"/>
    <w:rsid w:val="00C81C08"/>
    <w:rsid w:val="00C87246"/>
    <w:rsid w:val="00C91B63"/>
    <w:rsid w:val="00C942E4"/>
    <w:rsid w:val="00C974BB"/>
    <w:rsid w:val="00CA3A93"/>
    <w:rsid w:val="00CF35EB"/>
    <w:rsid w:val="00D36CEE"/>
    <w:rsid w:val="00D40D13"/>
    <w:rsid w:val="00D445AF"/>
    <w:rsid w:val="00D51482"/>
    <w:rsid w:val="00D6122F"/>
    <w:rsid w:val="00D700ED"/>
    <w:rsid w:val="00D903F6"/>
    <w:rsid w:val="00D93B59"/>
    <w:rsid w:val="00DA1D46"/>
    <w:rsid w:val="00DA3F4A"/>
    <w:rsid w:val="00DB7C80"/>
    <w:rsid w:val="00DC0A2E"/>
    <w:rsid w:val="00DC4F1B"/>
    <w:rsid w:val="00E015E6"/>
    <w:rsid w:val="00E167E0"/>
    <w:rsid w:val="00E33F5E"/>
    <w:rsid w:val="00E55B44"/>
    <w:rsid w:val="00E71EDF"/>
    <w:rsid w:val="00E82A17"/>
    <w:rsid w:val="00E842C7"/>
    <w:rsid w:val="00E95588"/>
    <w:rsid w:val="00EA4582"/>
    <w:rsid w:val="00EE3E23"/>
    <w:rsid w:val="00F1589F"/>
    <w:rsid w:val="00F32B36"/>
    <w:rsid w:val="00F40980"/>
    <w:rsid w:val="00F42E43"/>
    <w:rsid w:val="00F45366"/>
    <w:rsid w:val="00F50652"/>
    <w:rsid w:val="00F53CC6"/>
    <w:rsid w:val="00F609BC"/>
    <w:rsid w:val="00F813BE"/>
    <w:rsid w:val="00FA12BA"/>
    <w:rsid w:val="00FA3B8C"/>
    <w:rsid w:val="00FB2328"/>
    <w:rsid w:val="00FC42B5"/>
    <w:rsid w:val="00F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FAB7"/>
  <w15:chartTrackingRefBased/>
  <w15:docId w15:val="{0A6069F7-A236-4F64-A5C8-2B84C42D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F6"/>
    <w:rPr>
      <w:rFonts w:ascii="Bierstadt" w:hAnsi="Bierstad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B2390E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B2390E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153"/>
  </w:style>
  <w:style w:type="paragraph" w:styleId="Footer">
    <w:name w:val="footer"/>
    <w:basedOn w:val="Normal"/>
    <w:link w:val="FooterChar"/>
    <w:uiPriority w:val="99"/>
    <w:unhideWhenUsed/>
    <w:rsid w:val="006D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153"/>
  </w:style>
  <w:style w:type="paragraph" w:styleId="Title">
    <w:name w:val="Title"/>
    <w:basedOn w:val="Normal"/>
    <w:next w:val="Normal"/>
    <w:link w:val="TitleChar"/>
    <w:uiPriority w:val="10"/>
    <w:qFormat/>
    <w:rsid w:val="008D213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B2390E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33"/>
    <w:rPr>
      <w:rFonts w:asciiTheme="majorHAnsi" w:eastAsiaTheme="majorEastAsia" w:hAnsiTheme="majorHAnsi" w:cstheme="majorBidi"/>
      <w:b/>
      <w:color w:val="B2390E"/>
      <w:spacing w:val="-10"/>
      <w:kern w:val="28"/>
      <w:sz w:val="40"/>
      <w:szCs w:val="56"/>
    </w:rPr>
  </w:style>
  <w:style w:type="paragraph" w:styleId="NoSpacing">
    <w:name w:val="No Spacing"/>
    <w:link w:val="NoSpacingChar"/>
    <w:uiPriority w:val="1"/>
    <w:qFormat/>
    <w:rsid w:val="00D903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A4D"/>
    <w:rPr>
      <w:rFonts w:asciiTheme="majorHAnsi" w:eastAsiaTheme="majorEastAsia" w:hAnsiTheme="majorHAnsi" w:cstheme="majorBidi"/>
      <w:b/>
      <w:color w:val="B2390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A4D"/>
    <w:rPr>
      <w:rFonts w:asciiTheme="majorHAnsi" w:eastAsiaTheme="majorEastAsia" w:hAnsiTheme="majorHAnsi" w:cstheme="majorBidi"/>
      <w:b/>
      <w:color w:val="B2390E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03F6"/>
    <w:rPr>
      <w:rFonts w:ascii="Bierstadt" w:eastAsiaTheme="minorEastAsia" w:hAnsi="Bierstad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903F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03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03F6"/>
    <w:rPr>
      <w:rFonts w:ascii="Bierstadt" w:hAnsi="Bierstadt"/>
      <w:i/>
      <w:iCs/>
      <w:color w:val="B2390E"/>
    </w:rPr>
  </w:style>
  <w:style w:type="character" w:styleId="Strong">
    <w:name w:val="Strong"/>
    <w:basedOn w:val="DefaultParagraphFont"/>
    <w:uiPriority w:val="22"/>
    <w:qFormat/>
    <w:rsid w:val="00D903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903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3F6"/>
    <w:rPr>
      <w:rFonts w:ascii="Bierstadt" w:hAnsi="Bierstad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3F6"/>
    <w:pPr>
      <w:pBdr>
        <w:top w:val="single" w:sz="4" w:space="10" w:color="B2390E"/>
        <w:bottom w:val="single" w:sz="4" w:space="10" w:color="B2390E"/>
      </w:pBdr>
      <w:spacing w:before="360" w:after="360"/>
      <w:ind w:left="864" w:right="864"/>
      <w:jc w:val="center"/>
    </w:pPr>
    <w:rPr>
      <w:i/>
      <w:iCs/>
      <w:color w:val="B2390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3F6"/>
    <w:rPr>
      <w:rFonts w:ascii="Bierstadt" w:hAnsi="Bierstadt"/>
      <w:i/>
      <w:iCs/>
      <w:color w:val="B2390E"/>
    </w:rPr>
  </w:style>
  <w:style w:type="character" w:styleId="SubtleReference">
    <w:name w:val="Subtle Reference"/>
    <w:basedOn w:val="DefaultParagraphFont"/>
    <w:uiPriority w:val="31"/>
    <w:qFormat/>
    <w:rsid w:val="00D903F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903F6"/>
    <w:rPr>
      <w:b/>
      <w:bCs/>
      <w:smallCaps/>
      <w:color w:val="B2390E"/>
      <w:spacing w:val="5"/>
    </w:rPr>
  </w:style>
  <w:style w:type="character" w:styleId="BookTitle">
    <w:name w:val="Book Title"/>
    <w:basedOn w:val="DefaultParagraphFont"/>
    <w:uiPriority w:val="33"/>
    <w:qFormat/>
    <w:rsid w:val="00D903F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903F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770E4"/>
  </w:style>
  <w:style w:type="paragraph" w:styleId="Caption">
    <w:name w:val="caption"/>
    <w:basedOn w:val="Normal"/>
    <w:next w:val="Normal"/>
    <w:uiPriority w:val="35"/>
    <w:unhideWhenUsed/>
    <w:qFormat/>
    <w:rsid w:val="000C1FBB"/>
    <w:pPr>
      <w:spacing w:after="200" w:line="240" w:lineRule="auto"/>
      <w:jc w:val="center"/>
    </w:pPr>
    <w:rPr>
      <w:i/>
      <w:iCs/>
      <w:color w:val="B2390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3B5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468B7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68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68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68B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4037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ws\OneDrive\Documents\Custom%20Office%20Templates\Lab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Oct. 23rd / 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12E43-0F31-46EB-B7A9-9C009C52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Lab_Report_Template</Template>
  <TotalTime>1031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A01255181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ELEX 7660</dc:title>
  <dc:subject>Lab 2 – rotary encoder input</dc:subject>
  <dc:creator>Nicholas Scott AKA “White Cheddar”</dc:creator>
  <cp:keywords/>
  <dc:description/>
  <cp:lastModifiedBy>Nic Scott</cp:lastModifiedBy>
  <cp:revision>5</cp:revision>
  <cp:lastPrinted>2022-10-23T23:19:00Z</cp:lastPrinted>
  <dcterms:created xsi:type="dcterms:W3CDTF">2024-01-22T22:09:00Z</dcterms:created>
  <dcterms:modified xsi:type="dcterms:W3CDTF">2024-01-23T15:20:00Z</dcterms:modified>
</cp:coreProperties>
</file>