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05699521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6D3F40E9" w14:textId="77777777" w:rsidR="004770E4" w:rsidRDefault="004770E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6C3E8BCB" wp14:editId="3685D3DF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457200</wp:posOffset>
                    </wp:positionV>
                    <wp:extent cx="6867525" cy="9271750"/>
                    <wp:effectExtent l="0" t="0" r="9525" b="571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7525" cy="9271750"/>
                              <a:chOff x="-9525" y="0"/>
                              <a:chExt cx="6867525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-9525" y="729584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390E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253D354" w14:textId="31245644" w:rsidR="004770E4" w:rsidRDefault="00D31D3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Nicholas Scott AKA “White Cheddar”</w:t>
                                      </w:r>
                                    </w:p>
                                  </w:sdtContent>
                                </w:sdt>
                                <w:p w14:paraId="64DEDFFB" w14:textId="1F854985" w:rsidR="004770E4" w:rsidRDefault="0000000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F4098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A01255181</w:t>
                                      </w:r>
                                    </w:sdtContent>
                                  </w:sdt>
                                  <w:r w:rsidR="004770E4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</w:t>
                                  </w:r>
                                  <w:r w:rsidR="00434913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Jan 22</w:t>
                                  </w:r>
                                  <w:r w:rsidR="00434913" w:rsidRPr="00434913">
                                    <w:rPr>
                                      <w:caps/>
                                      <w:color w:val="FFFFFF" w:themeColor="background1"/>
                                      <w:vertAlign w:val="superscript"/>
                                    </w:rPr>
                                    <w:t>nd</w:t>
                                  </w:r>
                                  <w:r w:rsidR="00434913">
                                    <w:rPr>
                                      <w:caps/>
                                      <w:color w:val="FFFFFF" w:themeColor="background1"/>
                                    </w:rPr>
                                    <w:t>, 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BDD7C21" w14:textId="425851D1" w:rsidR="004770E4" w:rsidRDefault="000A7A46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ELEX 7660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AEFBAD5" w14:textId="6EFF53B3" w:rsidR="004770E4" w:rsidRDefault="00D31D30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Lab 2 – rotary encoder input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C3E8BCB" id="Group 119" o:spid="_x0000_s1026" style="position:absolute;margin-left:35.25pt;margin-top:36pt;width:540.75pt;height:730.05pt;z-index:-251655168;mso-position-horizontal-relative:page;mso-position-vertical-relative:page" coordorigin="-95" coordsize="68675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">
                    <v:rect id="Rectangle 120" o:spid="_x0000_s1027" style="position:absolute;left:-95;top:72958;width:68579;height:1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" fillcolor="black [3213]" strokecolor="black [3213]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" fillcolor="#b2390e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253D354" w14:textId="31245644" w:rsidR="004770E4" w:rsidRDefault="00D31D3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Nicholas Scott AKA “White Cheddar”</w:t>
                                </w:r>
                              </w:p>
                            </w:sdtContent>
                          </w:sdt>
                          <w:p w14:paraId="64DEDFFB" w14:textId="1F854985" w:rsidR="004770E4" w:rsidRDefault="00000000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F40980">
                                  <w:rPr>
                                    <w:caps/>
                                    <w:color w:val="FFFFFF" w:themeColor="background1"/>
                                  </w:rPr>
                                  <w:t>A01255181</w:t>
                                </w:r>
                              </w:sdtContent>
                            </w:sdt>
                            <w:r w:rsidR="004770E4">
                              <w:rPr>
                                <w:caps/>
                                <w:color w:val="FFFFFF" w:themeColor="background1"/>
                              </w:rPr>
                              <w:t xml:space="preserve"> |</w:t>
                            </w:r>
                            <w:r w:rsidR="00434913">
                              <w:rPr>
                                <w:caps/>
                                <w:color w:val="FFFFFF" w:themeColor="background1"/>
                              </w:rPr>
                              <w:t xml:space="preserve"> Jan 22</w:t>
                            </w:r>
                            <w:r w:rsidR="00434913" w:rsidRPr="00434913">
                              <w:rPr>
                                <w:caps/>
                                <w:color w:val="FFFFFF" w:themeColor="background1"/>
                                <w:vertAlign w:val="superscript"/>
                              </w:rPr>
                              <w:t>nd</w:t>
                            </w:r>
                            <w:r w:rsidR="00434913">
                              <w:rPr>
                                <w:caps/>
                                <w:color w:val="FFFFFF" w:themeColor="background1"/>
                              </w:rPr>
                              <w:t>, 2023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BDD7C21" w14:textId="425851D1" w:rsidR="004770E4" w:rsidRDefault="000A7A46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ELEX 7660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AEFBAD5" w14:textId="6EFF53B3" w:rsidR="004770E4" w:rsidRDefault="00D31D30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Lab 2 – rotary encoder input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EAA157E" w14:textId="77777777" w:rsidR="008B3551" w:rsidRPr="008B3551" w:rsidRDefault="004770E4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sdt>
      <w:sdtPr>
        <w:rPr>
          <w:rFonts w:ascii="Bierstadt" w:eastAsiaTheme="minorHAnsi" w:hAnsi="Bierstadt" w:cstheme="minorBidi"/>
          <w:color w:val="auto"/>
          <w:sz w:val="22"/>
          <w:szCs w:val="22"/>
          <w:lang w:val="en-CA"/>
        </w:rPr>
        <w:id w:val="-7868867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075D83" w14:textId="77777777" w:rsidR="008B3551" w:rsidRPr="003C4F96" w:rsidRDefault="008B3551" w:rsidP="006B18B2">
          <w:pPr>
            <w:pStyle w:val="TOCHeading"/>
            <w:spacing w:line="276" w:lineRule="auto"/>
            <w:rPr>
              <w:rStyle w:val="Heading1Char"/>
            </w:rPr>
          </w:pPr>
          <w:r w:rsidRPr="003C4F96">
            <w:rPr>
              <w:rStyle w:val="Heading1Char"/>
            </w:rPr>
            <w:t>Contents</w:t>
          </w:r>
        </w:p>
        <w:p w14:paraId="613688DE" w14:textId="226A61C3" w:rsidR="00A16AC1" w:rsidRDefault="008B355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059448" w:history="1">
            <w:r w:rsidR="00A16AC1" w:rsidRPr="00D939F8">
              <w:rPr>
                <w:rStyle w:val="Hyperlink"/>
                <w:noProof/>
              </w:rPr>
              <w:t>Prelab – encoder.sv</w:t>
            </w:r>
            <w:r w:rsidR="00A16AC1">
              <w:rPr>
                <w:noProof/>
                <w:webHidden/>
              </w:rPr>
              <w:tab/>
            </w:r>
            <w:r w:rsidR="00A16AC1">
              <w:rPr>
                <w:noProof/>
                <w:webHidden/>
              </w:rPr>
              <w:fldChar w:fldCharType="begin"/>
            </w:r>
            <w:r w:rsidR="00A16AC1">
              <w:rPr>
                <w:noProof/>
                <w:webHidden/>
              </w:rPr>
              <w:instrText xml:space="preserve"> PAGEREF _Toc157059448 \h </w:instrText>
            </w:r>
            <w:r w:rsidR="00A16AC1">
              <w:rPr>
                <w:noProof/>
                <w:webHidden/>
              </w:rPr>
            </w:r>
            <w:r w:rsidR="00A16AC1">
              <w:rPr>
                <w:noProof/>
                <w:webHidden/>
              </w:rPr>
              <w:fldChar w:fldCharType="separate"/>
            </w:r>
            <w:r w:rsidR="00D11EAF">
              <w:rPr>
                <w:noProof/>
                <w:webHidden/>
              </w:rPr>
              <w:t>2</w:t>
            </w:r>
            <w:r w:rsidR="00A16AC1">
              <w:rPr>
                <w:noProof/>
                <w:webHidden/>
              </w:rPr>
              <w:fldChar w:fldCharType="end"/>
            </w:r>
          </w:hyperlink>
        </w:p>
        <w:p w14:paraId="042D8F8F" w14:textId="7F596B19" w:rsidR="00A16AC1" w:rsidRDefault="00A16AC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57059449" w:history="1">
            <w:r w:rsidRPr="00D939F8">
              <w:rPr>
                <w:rStyle w:val="Hyperlink"/>
                <w:noProof/>
              </w:rPr>
              <w:t>Lab2.sv Modifications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_Toc157059449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1E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90B6F" w14:textId="43B25D25" w:rsidR="00A16AC1" w:rsidRDefault="00A16AC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57059450" w:history="1">
            <w:r w:rsidRPr="00D939F8">
              <w:rPr>
                <w:rStyle w:val="Hyperlink"/>
                <w:rFonts w:eastAsia="Times New Roman"/>
                <w:noProof/>
                <w:lang w:eastAsia="en-CA"/>
              </w:rPr>
              <w:t>Improvements – enc2bcd.sv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_Toc157059450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1EA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42E4D" w14:textId="21687ACA" w:rsidR="008B3551" w:rsidRDefault="008B3551" w:rsidP="006B18B2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6B1214E" w14:textId="77777777" w:rsidR="00340379" w:rsidRDefault="00C6081F" w:rsidP="009564DF">
      <w:pPr>
        <w:pStyle w:val="TableofFigures"/>
        <w:tabs>
          <w:tab w:val="right" w:leader="dot" w:pos="9350"/>
        </w:tabs>
        <w:spacing w:line="360" w:lineRule="auto"/>
        <w:rPr>
          <w:rFonts w:asciiTheme="majorHAnsi" w:eastAsiaTheme="majorEastAsia" w:hAnsiTheme="majorHAnsi" w:cstheme="majorBidi"/>
          <w:b/>
          <w:color w:val="B2390E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B2390E"/>
          <w:sz w:val="32"/>
          <w:szCs w:val="32"/>
        </w:rPr>
        <w:t xml:space="preserve">Table of Figures </w:t>
      </w:r>
    </w:p>
    <w:p w14:paraId="67418961" w14:textId="05CFC7E0" w:rsidR="00E738BD" w:rsidRDefault="00340379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CA"/>
          <w14:ligatures w14:val="standardContextual"/>
        </w:rPr>
      </w:pPr>
      <w:r>
        <w:rPr>
          <w:rFonts w:asciiTheme="majorHAnsi" w:eastAsiaTheme="majorEastAsia" w:hAnsiTheme="majorHAnsi" w:cstheme="majorBidi"/>
          <w:b/>
          <w:color w:val="B2390E"/>
          <w:sz w:val="32"/>
          <w:szCs w:val="32"/>
        </w:rPr>
        <w:fldChar w:fldCharType="begin"/>
      </w:r>
      <w:r>
        <w:rPr>
          <w:rFonts w:asciiTheme="majorHAnsi" w:eastAsiaTheme="majorEastAsia" w:hAnsiTheme="majorHAnsi" w:cstheme="majorBidi"/>
          <w:b/>
          <w:color w:val="B2390E"/>
          <w:sz w:val="32"/>
          <w:szCs w:val="32"/>
        </w:rPr>
        <w:instrText xml:space="preserve"> TOC \h \z \c "Figure" </w:instrText>
      </w:r>
      <w:r>
        <w:rPr>
          <w:rFonts w:asciiTheme="majorHAnsi" w:eastAsiaTheme="majorEastAsia" w:hAnsiTheme="majorHAnsi" w:cstheme="majorBidi"/>
          <w:b/>
          <w:color w:val="B2390E"/>
          <w:sz w:val="32"/>
          <w:szCs w:val="32"/>
        </w:rPr>
        <w:fldChar w:fldCharType="separate"/>
      </w:r>
      <w:hyperlink w:anchor="_Toc157059463" w:history="1">
        <w:r w:rsidR="00E738BD" w:rsidRPr="00745618">
          <w:rPr>
            <w:rStyle w:val="Hyperlink"/>
            <w:noProof/>
          </w:rPr>
          <w:t>Figure 1 - 'encoder.sv' Simulation Waveforms</w:t>
        </w:r>
        <w:r w:rsidR="00E738BD">
          <w:rPr>
            <w:noProof/>
            <w:webHidden/>
          </w:rPr>
          <w:tab/>
        </w:r>
        <w:r w:rsidR="00E738BD">
          <w:rPr>
            <w:noProof/>
            <w:webHidden/>
          </w:rPr>
          <w:fldChar w:fldCharType="begin"/>
        </w:r>
        <w:r w:rsidR="00E738BD">
          <w:rPr>
            <w:noProof/>
            <w:webHidden/>
          </w:rPr>
          <w:instrText xml:space="preserve"> PAGEREF _Toc157059463 \h </w:instrText>
        </w:r>
        <w:r w:rsidR="00E738BD">
          <w:rPr>
            <w:noProof/>
            <w:webHidden/>
          </w:rPr>
        </w:r>
        <w:r w:rsidR="00E738BD">
          <w:rPr>
            <w:noProof/>
            <w:webHidden/>
          </w:rPr>
          <w:fldChar w:fldCharType="separate"/>
        </w:r>
        <w:r w:rsidR="00D11EAF">
          <w:rPr>
            <w:noProof/>
            <w:webHidden/>
          </w:rPr>
          <w:t>3</w:t>
        </w:r>
        <w:r w:rsidR="00E738BD">
          <w:rPr>
            <w:noProof/>
            <w:webHidden/>
          </w:rPr>
          <w:fldChar w:fldCharType="end"/>
        </w:r>
      </w:hyperlink>
    </w:p>
    <w:p w14:paraId="5840388F" w14:textId="47B54BC6" w:rsidR="00E738BD" w:rsidRDefault="00E738B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CA"/>
          <w14:ligatures w14:val="standardContextual"/>
        </w:rPr>
      </w:pPr>
      <w:hyperlink w:anchor="_Toc157059464" w:history="1">
        <w:r w:rsidRPr="00745618">
          <w:rPr>
            <w:rStyle w:val="Hyperlink"/>
            <w:noProof/>
          </w:rPr>
          <w:t>Figure 2 - 'encoder.sv' Simulation Transcript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_Toc157059464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1EA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C6BC7D" w14:textId="6693FE5F" w:rsidR="00E738BD" w:rsidRDefault="00E738B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CA"/>
          <w14:ligatures w14:val="standardContextual"/>
        </w:rPr>
      </w:pPr>
      <w:hyperlink w:anchor="_Toc157059465" w:history="1">
        <w:r w:rsidRPr="00745618">
          <w:rPr>
            <w:rStyle w:val="Hyperlink"/>
            <w:noProof/>
          </w:rPr>
          <w:t>Figure 3 - Compilation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_Toc157059465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1EA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39C887" w14:textId="485535B6" w:rsidR="00E738BD" w:rsidRDefault="00E738B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CA"/>
          <w14:ligatures w14:val="standardContextual"/>
        </w:rPr>
      </w:pPr>
      <w:hyperlink w:anchor="_Toc157059466" w:history="1">
        <w:r w:rsidRPr="00745618">
          <w:rPr>
            <w:rStyle w:val="Hyperlink"/>
            <w:noProof/>
          </w:rPr>
          <w:t>Figure 4 - Full RTL Netlist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_Toc157059466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1EAF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7CCE9099" w14:textId="2C18A0A9" w:rsidR="00E738BD" w:rsidRDefault="00E738B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CA"/>
          <w14:ligatures w14:val="standardContextual"/>
        </w:rPr>
      </w:pPr>
      <w:hyperlink w:anchor="_Toc157059467" w:history="1">
        <w:r w:rsidRPr="00745618">
          <w:rPr>
            <w:rStyle w:val="Hyperlink"/>
            <w:noProof/>
          </w:rPr>
          <w:t>Figure 5 - 'encoder.sv' RTL Netlist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_Toc157059467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1EA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B8E2835" w14:textId="4C3AF4F5" w:rsidR="00E738BD" w:rsidRDefault="00E738B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CA"/>
          <w14:ligatures w14:val="standardContextual"/>
        </w:rPr>
      </w:pPr>
      <w:hyperlink w:anchor="_Toc157059468" w:history="1">
        <w:r w:rsidRPr="00745618">
          <w:rPr>
            <w:rStyle w:val="Hyperlink"/>
            <w:noProof/>
          </w:rPr>
          <w:t>Figure 6 - 'enc2bcd.sv' RTL Netlist - "The Abomination"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_Toc157059468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1EA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1213269" w14:textId="5EB3C7C9" w:rsidR="008B3551" w:rsidRPr="00E738BD" w:rsidRDefault="00340379" w:rsidP="00E738BD">
      <w:pPr>
        <w:spacing w:line="360" w:lineRule="auto"/>
        <w:rPr>
          <w:rFonts w:asciiTheme="majorHAnsi" w:eastAsiaTheme="majorEastAsia" w:hAnsiTheme="majorHAnsi" w:cstheme="majorBidi"/>
          <w:b/>
          <w:color w:val="B2390E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B2390E"/>
          <w:sz w:val="32"/>
          <w:szCs w:val="32"/>
        </w:rPr>
        <w:fldChar w:fldCharType="end"/>
      </w:r>
    </w:p>
    <w:p w14:paraId="3197BD36" w14:textId="77777777" w:rsidR="00F50652" w:rsidRDefault="00F50652" w:rsidP="00F50652"/>
    <w:p w14:paraId="6F7C1D1E" w14:textId="77777777" w:rsidR="00434913" w:rsidRDefault="00434913" w:rsidP="00F50652"/>
    <w:p w14:paraId="536FBE3B" w14:textId="77777777" w:rsidR="00434913" w:rsidRDefault="00434913" w:rsidP="00F50652"/>
    <w:p w14:paraId="6DF8ED55" w14:textId="77777777" w:rsidR="00434913" w:rsidRDefault="00434913" w:rsidP="00F50652"/>
    <w:p w14:paraId="3602B670" w14:textId="77777777" w:rsidR="00434913" w:rsidRDefault="00434913" w:rsidP="00F50652"/>
    <w:p w14:paraId="0CDD4A51" w14:textId="77777777" w:rsidR="00434913" w:rsidRDefault="00434913" w:rsidP="00F50652"/>
    <w:p w14:paraId="53AD7854" w14:textId="77777777" w:rsidR="00434913" w:rsidRDefault="00434913" w:rsidP="00F50652"/>
    <w:p w14:paraId="088F480B" w14:textId="77777777" w:rsidR="00434913" w:rsidRDefault="00434913" w:rsidP="00F50652"/>
    <w:p w14:paraId="480D9DD2" w14:textId="77777777" w:rsidR="00434913" w:rsidRDefault="00434913" w:rsidP="00F50652"/>
    <w:p w14:paraId="50A05648" w14:textId="77777777" w:rsidR="00434913" w:rsidRDefault="00434913" w:rsidP="00F50652"/>
    <w:p w14:paraId="4C570591" w14:textId="77777777" w:rsidR="00434913" w:rsidRPr="00F50652" w:rsidRDefault="00434913" w:rsidP="00F50652"/>
    <w:p w14:paraId="25429D01" w14:textId="77777777" w:rsidR="008B3551" w:rsidRDefault="008B3551" w:rsidP="008B3551"/>
    <w:p w14:paraId="03D73D2E" w14:textId="77777777" w:rsidR="00434913" w:rsidRDefault="00434913" w:rsidP="008B3551"/>
    <w:p w14:paraId="47BBEC44" w14:textId="77777777" w:rsidR="00434913" w:rsidRDefault="00434913" w:rsidP="008B3551"/>
    <w:p w14:paraId="02430E7B" w14:textId="77777777" w:rsidR="00434913" w:rsidRDefault="00434913" w:rsidP="008B3551"/>
    <w:p w14:paraId="4FEB7D3D" w14:textId="77777777" w:rsidR="00434913" w:rsidRDefault="00434913" w:rsidP="008B3551"/>
    <w:p w14:paraId="1508CFDF" w14:textId="77777777" w:rsidR="00434913" w:rsidRDefault="00434913" w:rsidP="008B3551"/>
    <w:p w14:paraId="4F5B2FBE" w14:textId="45DBEDBE" w:rsidR="00434913" w:rsidRDefault="00434913" w:rsidP="00434913">
      <w:pPr>
        <w:pStyle w:val="Heading1"/>
      </w:pPr>
      <w:bookmarkStart w:id="0" w:name="_Toc157059448"/>
      <w:r>
        <w:lastRenderedPageBreak/>
        <w:t xml:space="preserve">Prelab </w:t>
      </w:r>
      <w:r w:rsidR="00AF4ADD">
        <w:t>– encoder.sv</w:t>
      </w:r>
      <w:bookmarkEnd w:id="0"/>
      <w:r w:rsidR="00AF4ADD">
        <w:t xml:space="preserve"> </w:t>
      </w:r>
    </w:p>
    <w:p w14:paraId="2C48A19A" w14:textId="1E2F6FAF" w:rsidR="00434913" w:rsidRDefault="00434913" w:rsidP="00434913">
      <w:r>
        <w:t xml:space="preserve">I implemented the following code for the encoder.sv module: </w:t>
      </w:r>
    </w:p>
    <w:p w14:paraId="385399C4" w14:textId="77777777" w:rsidR="0032351C" w:rsidRPr="0032351C" w:rsidRDefault="0032351C" w:rsidP="00323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32351C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 xml:space="preserve">// ELEX 7660 Lab 2 </w:t>
      </w:r>
    </w:p>
    <w:p w14:paraId="7A3ECC77" w14:textId="77777777" w:rsidR="0032351C" w:rsidRPr="0032351C" w:rsidRDefault="0032351C" w:rsidP="00323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32351C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>// Author: Nicholas Scott AKA "White Cheddar" - SN: A01255181</w:t>
      </w:r>
    </w:p>
    <w:p w14:paraId="5636F062" w14:textId="77777777" w:rsidR="0032351C" w:rsidRPr="0032351C" w:rsidRDefault="0032351C" w:rsidP="00323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32351C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>// Date: Jan 23rd, 2024</w:t>
      </w:r>
    </w:p>
    <w:p w14:paraId="14B0C2E2" w14:textId="77777777" w:rsidR="0032351C" w:rsidRPr="0032351C" w:rsidRDefault="0032351C" w:rsidP="00323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32351C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>// Instructor: Sweet Bobby T</w:t>
      </w:r>
    </w:p>
    <w:p w14:paraId="5C31256D" w14:textId="77777777" w:rsidR="0032351C" w:rsidRPr="0032351C" w:rsidRDefault="0032351C" w:rsidP="00323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</w:p>
    <w:p w14:paraId="6475B1D1" w14:textId="77777777" w:rsidR="0032351C" w:rsidRPr="0032351C" w:rsidRDefault="0032351C" w:rsidP="00323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32351C">
        <w:rPr>
          <w:rFonts w:ascii="Consolas" w:eastAsia="Times New Roman" w:hAnsi="Consolas" w:cs="Times New Roman"/>
          <w:color w:val="0000FF"/>
          <w:sz w:val="16"/>
          <w:szCs w:val="16"/>
          <w:lang w:eastAsia="en-CA"/>
        </w:rPr>
        <w:t>module</w:t>
      </w: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encoder (input </w:t>
      </w:r>
      <w:r w:rsidRPr="0032351C">
        <w:rPr>
          <w:rFonts w:ascii="Consolas" w:eastAsia="Times New Roman" w:hAnsi="Consolas" w:cs="Times New Roman"/>
          <w:color w:val="0000FF"/>
          <w:sz w:val="16"/>
          <w:szCs w:val="16"/>
          <w:lang w:eastAsia="en-CA"/>
        </w:rPr>
        <w:t>logic</w:t>
      </w: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a, b, </w:t>
      </w:r>
      <w:proofErr w:type="spellStart"/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clk</w:t>
      </w:r>
      <w:proofErr w:type="spellEnd"/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,</w:t>
      </w:r>
    </w:p>
    <w:p w14:paraId="12339C5C" w14:textId="77777777" w:rsidR="0032351C" w:rsidRPr="0032351C" w:rsidRDefault="0032351C" w:rsidP="00323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            output </w:t>
      </w:r>
      <w:r w:rsidRPr="0032351C">
        <w:rPr>
          <w:rFonts w:ascii="Consolas" w:eastAsia="Times New Roman" w:hAnsi="Consolas" w:cs="Times New Roman"/>
          <w:color w:val="0000FF"/>
          <w:sz w:val="16"/>
          <w:szCs w:val="16"/>
          <w:lang w:eastAsia="en-CA"/>
        </w:rPr>
        <w:t>logic</w:t>
      </w: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</w:t>
      </w:r>
      <w:proofErr w:type="spellStart"/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cw</w:t>
      </w:r>
      <w:proofErr w:type="spellEnd"/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, </w:t>
      </w:r>
      <w:proofErr w:type="spellStart"/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ccw</w:t>
      </w:r>
      <w:proofErr w:type="spellEnd"/>
      <w:proofErr w:type="gramStart"/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);</w:t>
      </w:r>
      <w:proofErr w:type="gramEnd"/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</w:t>
      </w:r>
    </w:p>
    <w:p w14:paraId="61022B72" w14:textId="77777777" w:rsidR="0032351C" w:rsidRPr="0032351C" w:rsidRDefault="0032351C" w:rsidP="00323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</w:t>
      </w:r>
    </w:p>
    <w:p w14:paraId="2B498CD5" w14:textId="77777777" w:rsidR="0032351C" w:rsidRPr="0032351C" w:rsidRDefault="0032351C" w:rsidP="00323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32351C">
        <w:rPr>
          <w:rFonts w:ascii="Consolas" w:eastAsia="Times New Roman" w:hAnsi="Consolas" w:cs="Times New Roman"/>
          <w:color w:val="0000FF"/>
          <w:sz w:val="16"/>
          <w:szCs w:val="16"/>
          <w:lang w:eastAsia="en-CA"/>
        </w:rPr>
        <w:t>    logic</w:t>
      </w: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[</w:t>
      </w:r>
      <w:r w:rsidRPr="0032351C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1</w:t>
      </w: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:</w:t>
      </w:r>
      <w:r w:rsidRPr="0032351C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0</w:t>
      </w: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] </w:t>
      </w:r>
      <w:proofErr w:type="gramStart"/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state;  </w:t>
      </w:r>
      <w:r w:rsidRPr="0032351C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>/</w:t>
      </w:r>
      <w:proofErr w:type="gramEnd"/>
      <w:r w:rsidRPr="0032351C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>/ State of the encoder output</w:t>
      </w:r>
    </w:p>
    <w:p w14:paraId="3FAC87BE" w14:textId="77777777" w:rsidR="0032351C" w:rsidRPr="0032351C" w:rsidRDefault="0032351C" w:rsidP="00323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32351C">
        <w:rPr>
          <w:rFonts w:ascii="Consolas" w:eastAsia="Times New Roman" w:hAnsi="Consolas" w:cs="Times New Roman"/>
          <w:color w:val="0000FF"/>
          <w:sz w:val="16"/>
          <w:szCs w:val="16"/>
          <w:lang w:eastAsia="en-CA"/>
        </w:rPr>
        <w:t>    logic</w:t>
      </w: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[</w:t>
      </w:r>
      <w:r w:rsidRPr="0032351C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1</w:t>
      </w: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:</w:t>
      </w:r>
      <w:r w:rsidRPr="0032351C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0</w:t>
      </w: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] </w:t>
      </w:r>
      <w:proofErr w:type="spellStart"/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previous_</w:t>
      </w:r>
      <w:proofErr w:type="gramStart"/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state</w:t>
      </w:r>
      <w:proofErr w:type="spellEnd"/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;</w:t>
      </w:r>
      <w:proofErr w:type="gramEnd"/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</w:t>
      </w:r>
    </w:p>
    <w:p w14:paraId="58E05EFC" w14:textId="77777777" w:rsidR="0032351C" w:rsidRPr="0032351C" w:rsidRDefault="0032351C" w:rsidP="00323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</w:p>
    <w:p w14:paraId="32A8D705" w14:textId="77777777" w:rsidR="0032351C" w:rsidRPr="0032351C" w:rsidRDefault="0032351C" w:rsidP="00323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</w:t>
      </w:r>
      <w:proofErr w:type="spellStart"/>
      <w:r w:rsidRPr="0032351C">
        <w:rPr>
          <w:rFonts w:ascii="Consolas" w:eastAsia="Times New Roman" w:hAnsi="Consolas" w:cs="Times New Roman"/>
          <w:color w:val="0000FF"/>
          <w:sz w:val="16"/>
          <w:szCs w:val="16"/>
          <w:lang w:eastAsia="en-CA"/>
        </w:rPr>
        <w:t>always_ff</w:t>
      </w:r>
      <w:proofErr w:type="spellEnd"/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</w:t>
      </w:r>
      <w:proofErr w:type="gramStart"/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@(</w:t>
      </w:r>
      <w:proofErr w:type="gramEnd"/>
      <w:r w:rsidRPr="0032351C">
        <w:rPr>
          <w:rFonts w:ascii="Consolas" w:eastAsia="Times New Roman" w:hAnsi="Consolas" w:cs="Times New Roman"/>
          <w:color w:val="0000FF"/>
          <w:sz w:val="16"/>
          <w:szCs w:val="16"/>
          <w:lang w:eastAsia="en-CA"/>
        </w:rPr>
        <w:t>posedge</w:t>
      </w: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</w:t>
      </w:r>
      <w:proofErr w:type="spellStart"/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clk</w:t>
      </w:r>
      <w:proofErr w:type="spellEnd"/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) </w:t>
      </w:r>
      <w:r w:rsidRPr="0032351C">
        <w:rPr>
          <w:rFonts w:ascii="Consolas" w:eastAsia="Times New Roman" w:hAnsi="Consolas" w:cs="Times New Roman"/>
          <w:color w:val="0000FF"/>
          <w:sz w:val="16"/>
          <w:szCs w:val="16"/>
          <w:lang w:eastAsia="en-CA"/>
        </w:rPr>
        <w:t>begin</w:t>
      </w: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</w:t>
      </w:r>
    </w:p>
    <w:p w14:paraId="124D9CC2" w14:textId="77777777" w:rsidR="0032351C" w:rsidRPr="0032351C" w:rsidRDefault="0032351C" w:rsidP="00323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</w:p>
    <w:p w14:paraId="46836BF5" w14:textId="77777777" w:rsidR="0032351C" w:rsidRPr="0032351C" w:rsidRDefault="0032351C" w:rsidP="00323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        state &lt;= {</w:t>
      </w:r>
      <w:proofErr w:type="spellStart"/>
      <w:proofErr w:type="gramStart"/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a,b</w:t>
      </w:r>
      <w:proofErr w:type="spellEnd"/>
      <w:proofErr w:type="gramEnd"/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};</w:t>
      </w:r>
    </w:p>
    <w:p w14:paraId="3AD179A9" w14:textId="77777777" w:rsidR="0032351C" w:rsidRPr="0032351C" w:rsidRDefault="0032351C" w:rsidP="00323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    </w:t>
      </w:r>
      <w:proofErr w:type="spellStart"/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previous_state</w:t>
      </w:r>
      <w:proofErr w:type="spellEnd"/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&lt;= </w:t>
      </w:r>
      <w:proofErr w:type="gramStart"/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state;</w:t>
      </w:r>
      <w:proofErr w:type="gramEnd"/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</w:t>
      </w:r>
    </w:p>
    <w:p w14:paraId="11351234" w14:textId="77777777" w:rsidR="0032351C" w:rsidRPr="0032351C" w:rsidRDefault="0032351C" w:rsidP="00323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</w:p>
    <w:p w14:paraId="3C080525" w14:textId="77777777" w:rsidR="0032351C" w:rsidRPr="0032351C" w:rsidRDefault="0032351C" w:rsidP="00323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    </w:t>
      </w:r>
      <w:r w:rsidRPr="0032351C">
        <w:rPr>
          <w:rFonts w:ascii="Consolas" w:eastAsia="Times New Roman" w:hAnsi="Consolas" w:cs="Times New Roman"/>
          <w:color w:val="0000FF"/>
          <w:sz w:val="16"/>
          <w:szCs w:val="16"/>
          <w:lang w:eastAsia="en-CA"/>
        </w:rPr>
        <w:t>if</w:t>
      </w: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(((state == </w:t>
      </w:r>
      <w:r w:rsidRPr="0032351C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'b10</w:t>
      </w: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) &amp;&amp; (</w:t>
      </w:r>
      <w:proofErr w:type="spellStart"/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previous_state</w:t>
      </w:r>
      <w:proofErr w:type="spellEnd"/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== </w:t>
      </w:r>
      <w:r w:rsidRPr="0032351C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'b00</w:t>
      </w: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)) || </w:t>
      </w:r>
    </w:p>
    <w:p w14:paraId="1ABA3562" w14:textId="77777777" w:rsidR="0032351C" w:rsidRPr="0032351C" w:rsidRDefault="0032351C" w:rsidP="00323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        ((state == </w:t>
      </w:r>
      <w:r w:rsidRPr="0032351C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'b11</w:t>
      </w: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) &amp;&amp; (</w:t>
      </w:r>
      <w:proofErr w:type="spellStart"/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previous_state</w:t>
      </w:r>
      <w:proofErr w:type="spellEnd"/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== </w:t>
      </w:r>
      <w:r w:rsidRPr="0032351C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'b10</w:t>
      </w: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)) || </w:t>
      </w:r>
    </w:p>
    <w:p w14:paraId="749EBB61" w14:textId="77777777" w:rsidR="0032351C" w:rsidRPr="0032351C" w:rsidRDefault="0032351C" w:rsidP="00323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        ((state == </w:t>
      </w:r>
      <w:r w:rsidRPr="0032351C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'b01</w:t>
      </w: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) &amp;&amp; (</w:t>
      </w:r>
      <w:proofErr w:type="spellStart"/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previous_state</w:t>
      </w:r>
      <w:proofErr w:type="spellEnd"/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== </w:t>
      </w:r>
      <w:r w:rsidRPr="0032351C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'b11</w:t>
      </w: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)) || </w:t>
      </w:r>
    </w:p>
    <w:p w14:paraId="08875CB9" w14:textId="77777777" w:rsidR="0032351C" w:rsidRPr="0032351C" w:rsidRDefault="0032351C" w:rsidP="00323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        ((state == </w:t>
      </w:r>
      <w:r w:rsidRPr="0032351C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'b00</w:t>
      </w: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) &amp;&amp; (</w:t>
      </w:r>
      <w:proofErr w:type="spellStart"/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previous_state</w:t>
      </w:r>
      <w:proofErr w:type="spellEnd"/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== </w:t>
      </w:r>
      <w:r w:rsidRPr="0032351C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'b01</w:t>
      </w: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))) </w:t>
      </w:r>
      <w:r w:rsidRPr="0032351C">
        <w:rPr>
          <w:rFonts w:ascii="Consolas" w:eastAsia="Times New Roman" w:hAnsi="Consolas" w:cs="Times New Roman"/>
          <w:color w:val="0000FF"/>
          <w:sz w:val="16"/>
          <w:szCs w:val="16"/>
          <w:lang w:eastAsia="en-CA"/>
        </w:rPr>
        <w:t>begin</w:t>
      </w: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   </w:t>
      </w:r>
      <w:r w:rsidRPr="0032351C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 xml:space="preserve">// True for all cases of </w:t>
      </w:r>
      <w:proofErr w:type="spellStart"/>
      <w:r w:rsidRPr="0032351C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>cw</w:t>
      </w:r>
      <w:proofErr w:type="spellEnd"/>
      <w:r w:rsidRPr="0032351C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 xml:space="preserve"> rotation </w:t>
      </w:r>
    </w:p>
    <w:p w14:paraId="4BFCC8A6" w14:textId="77777777" w:rsidR="0032351C" w:rsidRPr="0032351C" w:rsidRDefault="0032351C" w:rsidP="00323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            </w:t>
      </w:r>
      <w:proofErr w:type="spellStart"/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cw</w:t>
      </w:r>
      <w:proofErr w:type="spellEnd"/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&lt;= </w:t>
      </w:r>
      <w:proofErr w:type="gramStart"/>
      <w:r w:rsidRPr="0032351C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1</w:t>
      </w: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;</w:t>
      </w:r>
      <w:proofErr w:type="gramEnd"/>
    </w:p>
    <w:p w14:paraId="3BAA5EEC" w14:textId="77777777" w:rsidR="0032351C" w:rsidRPr="0032351C" w:rsidRDefault="0032351C" w:rsidP="00323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            </w:t>
      </w:r>
      <w:proofErr w:type="spellStart"/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ccw</w:t>
      </w:r>
      <w:proofErr w:type="spellEnd"/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&lt;= </w:t>
      </w:r>
      <w:proofErr w:type="gramStart"/>
      <w:r w:rsidRPr="0032351C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0</w:t>
      </w: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;</w:t>
      </w:r>
      <w:proofErr w:type="gramEnd"/>
    </w:p>
    <w:p w14:paraId="12085CAD" w14:textId="77777777" w:rsidR="0032351C" w:rsidRPr="0032351C" w:rsidRDefault="0032351C" w:rsidP="00323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        </w:t>
      </w:r>
      <w:r w:rsidRPr="0032351C">
        <w:rPr>
          <w:rFonts w:ascii="Consolas" w:eastAsia="Times New Roman" w:hAnsi="Consolas" w:cs="Times New Roman"/>
          <w:color w:val="0000FF"/>
          <w:sz w:val="16"/>
          <w:szCs w:val="16"/>
          <w:lang w:eastAsia="en-CA"/>
        </w:rPr>
        <w:t>end</w:t>
      </w: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</w:t>
      </w:r>
    </w:p>
    <w:p w14:paraId="65D823A0" w14:textId="77777777" w:rsidR="0032351C" w:rsidRPr="0032351C" w:rsidRDefault="0032351C" w:rsidP="00323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    </w:t>
      </w:r>
      <w:r w:rsidRPr="0032351C">
        <w:rPr>
          <w:rFonts w:ascii="Consolas" w:eastAsia="Times New Roman" w:hAnsi="Consolas" w:cs="Times New Roman"/>
          <w:color w:val="0000FF"/>
          <w:sz w:val="16"/>
          <w:szCs w:val="16"/>
          <w:lang w:eastAsia="en-CA"/>
        </w:rPr>
        <w:t>else</w:t>
      </w: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</w:t>
      </w:r>
      <w:r w:rsidRPr="0032351C">
        <w:rPr>
          <w:rFonts w:ascii="Consolas" w:eastAsia="Times New Roman" w:hAnsi="Consolas" w:cs="Times New Roman"/>
          <w:color w:val="0000FF"/>
          <w:sz w:val="16"/>
          <w:szCs w:val="16"/>
          <w:lang w:eastAsia="en-CA"/>
        </w:rPr>
        <w:t>if</w:t>
      </w: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(((state == </w:t>
      </w:r>
      <w:r w:rsidRPr="0032351C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'b01</w:t>
      </w: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) &amp;&amp; (</w:t>
      </w:r>
      <w:proofErr w:type="spellStart"/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previous_state</w:t>
      </w:r>
      <w:proofErr w:type="spellEnd"/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== </w:t>
      </w:r>
      <w:r w:rsidRPr="0032351C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'b00</w:t>
      </w: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)) || </w:t>
      </w:r>
    </w:p>
    <w:p w14:paraId="2FDB959B" w14:textId="77777777" w:rsidR="0032351C" w:rsidRPr="0032351C" w:rsidRDefault="0032351C" w:rsidP="00323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            ((state == </w:t>
      </w:r>
      <w:r w:rsidRPr="0032351C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'b11</w:t>
      </w: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) &amp;&amp; (</w:t>
      </w:r>
      <w:proofErr w:type="spellStart"/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previous_state</w:t>
      </w:r>
      <w:proofErr w:type="spellEnd"/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== </w:t>
      </w:r>
      <w:r w:rsidRPr="0032351C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'b01</w:t>
      </w: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)) || </w:t>
      </w:r>
    </w:p>
    <w:p w14:paraId="1607250A" w14:textId="77777777" w:rsidR="0032351C" w:rsidRPr="0032351C" w:rsidRDefault="0032351C" w:rsidP="00323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            ((state == </w:t>
      </w:r>
      <w:r w:rsidRPr="0032351C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'b10</w:t>
      </w: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) &amp;&amp; (</w:t>
      </w:r>
      <w:proofErr w:type="spellStart"/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previous_state</w:t>
      </w:r>
      <w:proofErr w:type="spellEnd"/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== </w:t>
      </w:r>
      <w:r w:rsidRPr="0032351C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'b11</w:t>
      </w: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)) || </w:t>
      </w:r>
    </w:p>
    <w:p w14:paraId="2B24C048" w14:textId="474B011E" w:rsidR="0032351C" w:rsidRPr="0032351C" w:rsidRDefault="0032351C" w:rsidP="00323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            ((state == </w:t>
      </w:r>
      <w:r w:rsidRPr="0032351C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'b00</w:t>
      </w: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) &amp;&amp; (</w:t>
      </w:r>
      <w:proofErr w:type="spellStart"/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previous_state</w:t>
      </w:r>
      <w:proofErr w:type="spellEnd"/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== </w:t>
      </w:r>
      <w:r w:rsidRPr="0032351C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'b10</w:t>
      </w: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))) </w:t>
      </w:r>
      <w:r w:rsidRPr="0032351C">
        <w:rPr>
          <w:rFonts w:ascii="Consolas" w:eastAsia="Times New Roman" w:hAnsi="Consolas" w:cs="Times New Roman"/>
          <w:color w:val="0000FF"/>
          <w:sz w:val="16"/>
          <w:szCs w:val="16"/>
          <w:lang w:eastAsia="en-CA"/>
        </w:rPr>
        <w:t>begin</w:t>
      </w: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</w:t>
      </w:r>
      <w:r w:rsidRPr="0032351C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>//</w:t>
      </w:r>
      <w:r w:rsidR="00D11EAF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 xml:space="preserve"> </w:t>
      </w:r>
      <w:r w:rsidRPr="0032351C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 xml:space="preserve">True for all cases of </w:t>
      </w:r>
      <w:proofErr w:type="spellStart"/>
      <w:r w:rsidRPr="0032351C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>ccw</w:t>
      </w:r>
      <w:proofErr w:type="spellEnd"/>
      <w:r w:rsidR="00D11EAF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 xml:space="preserve"> </w:t>
      </w:r>
      <w:r w:rsidRPr="0032351C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 xml:space="preserve">rotation </w:t>
      </w:r>
    </w:p>
    <w:p w14:paraId="3BF16738" w14:textId="77777777" w:rsidR="0032351C" w:rsidRPr="0032351C" w:rsidRDefault="0032351C" w:rsidP="00323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                </w:t>
      </w:r>
      <w:proofErr w:type="spellStart"/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cw</w:t>
      </w:r>
      <w:proofErr w:type="spellEnd"/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&lt;= </w:t>
      </w:r>
      <w:proofErr w:type="gramStart"/>
      <w:r w:rsidRPr="0032351C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0</w:t>
      </w: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;</w:t>
      </w:r>
      <w:proofErr w:type="gramEnd"/>
    </w:p>
    <w:p w14:paraId="371199C0" w14:textId="77777777" w:rsidR="0032351C" w:rsidRPr="0032351C" w:rsidRDefault="0032351C" w:rsidP="00323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                </w:t>
      </w:r>
      <w:proofErr w:type="spellStart"/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ccw</w:t>
      </w:r>
      <w:proofErr w:type="spellEnd"/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&lt;= </w:t>
      </w:r>
      <w:proofErr w:type="gramStart"/>
      <w:r w:rsidRPr="0032351C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1</w:t>
      </w: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;</w:t>
      </w:r>
      <w:proofErr w:type="gramEnd"/>
    </w:p>
    <w:p w14:paraId="39441C63" w14:textId="77777777" w:rsidR="0032351C" w:rsidRPr="0032351C" w:rsidRDefault="0032351C" w:rsidP="00323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            </w:t>
      </w:r>
      <w:r w:rsidRPr="0032351C">
        <w:rPr>
          <w:rFonts w:ascii="Consolas" w:eastAsia="Times New Roman" w:hAnsi="Consolas" w:cs="Times New Roman"/>
          <w:color w:val="0000FF"/>
          <w:sz w:val="16"/>
          <w:szCs w:val="16"/>
          <w:lang w:eastAsia="en-CA"/>
        </w:rPr>
        <w:t>end</w:t>
      </w: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</w:t>
      </w:r>
    </w:p>
    <w:p w14:paraId="0501E04E" w14:textId="77777777" w:rsidR="0032351C" w:rsidRPr="0032351C" w:rsidRDefault="0032351C" w:rsidP="00323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    </w:t>
      </w:r>
      <w:r w:rsidRPr="0032351C">
        <w:rPr>
          <w:rFonts w:ascii="Consolas" w:eastAsia="Times New Roman" w:hAnsi="Consolas" w:cs="Times New Roman"/>
          <w:color w:val="0000FF"/>
          <w:sz w:val="16"/>
          <w:szCs w:val="16"/>
          <w:lang w:eastAsia="en-CA"/>
        </w:rPr>
        <w:t>else</w:t>
      </w: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</w:t>
      </w:r>
      <w:proofErr w:type="gramStart"/>
      <w:r w:rsidRPr="0032351C">
        <w:rPr>
          <w:rFonts w:ascii="Consolas" w:eastAsia="Times New Roman" w:hAnsi="Consolas" w:cs="Times New Roman"/>
          <w:color w:val="0000FF"/>
          <w:sz w:val="16"/>
          <w:szCs w:val="16"/>
          <w:lang w:eastAsia="en-CA"/>
        </w:rPr>
        <w:t>begin</w:t>
      </w: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 </w:t>
      </w:r>
      <w:r w:rsidRPr="0032351C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>/</w:t>
      </w:r>
      <w:proofErr w:type="gramEnd"/>
      <w:r w:rsidRPr="0032351C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 xml:space="preserve">/ Set both </w:t>
      </w:r>
      <w:proofErr w:type="spellStart"/>
      <w:r w:rsidRPr="0032351C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>cw</w:t>
      </w:r>
      <w:proofErr w:type="spellEnd"/>
      <w:r w:rsidRPr="0032351C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 xml:space="preserve"> and </w:t>
      </w:r>
      <w:proofErr w:type="spellStart"/>
      <w:r w:rsidRPr="0032351C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>ccw</w:t>
      </w:r>
      <w:proofErr w:type="spellEnd"/>
      <w:r w:rsidRPr="0032351C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 xml:space="preserve"> to 0 if no rotation </w:t>
      </w:r>
    </w:p>
    <w:p w14:paraId="3406B7C0" w14:textId="77777777" w:rsidR="0032351C" w:rsidRPr="0032351C" w:rsidRDefault="0032351C" w:rsidP="00323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        </w:t>
      </w:r>
      <w:proofErr w:type="spellStart"/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cw</w:t>
      </w:r>
      <w:proofErr w:type="spellEnd"/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&lt;= </w:t>
      </w:r>
      <w:proofErr w:type="gramStart"/>
      <w:r w:rsidRPr="0032351C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0</w:t>
      </w: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;</w:t>
      </w:r>
      <w:proofErr w:type="gramEnd"/>
    </w:p>
    <w:p w14:paraId="00C4090F" w14:textId="77777777" w:rsidR="0032351C" w:rsidRPr="0032351C" w:rsidRDefault="0032351C" w:rsidP="00323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        </w:t>
      </w:r>
      <w:proofErr w:type="spellStart"/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ccw</w:t>
      </w:r>
      <w:proofErr w:type="spellEnd"/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&lt;= </w:t>
      </w:r>
      <w:proofErr w:type="gramStart"/>
      <w:r w:rsidRPr="0032351C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0</w:t>
      </w: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;</w:t>
      </w:r>
      <w:proofErr w:type="gramEnd"/>
    </w:p>
    <w:p w14:paraId="7B9C42C9" w14:textId="77777777" w:rsidR="0032351C" w:rsidRPr="0032351C" w:rsidRDefault="0032351C" w:rsidP="00323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    </w:t>
      </w:r>
      <w:r w:rsidRPr="0032351C">
        <w:rPr>
          <w:rFonts w:ascii="Consolas" w:eastAsia="Times New Roman" w:hAnsi="Consolas" w:cs="Times New Roman"/>
          <w:color w:val="0000FF"/>
          <w:sz w:val="16"/>
          <w:szCs w:val="16"/>
          <w:lang w:eastAsia="en-CA"/>
        </w:rPr>
        <w:t>end</w:t>
      </w: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 </w:t>
      </w:r>
    </w:p>
    <w:p w14:paraId="34BB1E05" w14:textId="77777777" w:rsidR="0032351C" w:rsidRPr="0032351C" w:rsidRDefault="0032351C" w:rsidP="00323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</w:t>
      </w:r>
      <w:r w:rsidRPr="0032351C">
        <w:rPr>
          <w:rFonts w:ascii="Consolas" w:eastAsia="Times New Roman" w:hAnsi="Consolas" w:cs="Times New Roman"/>
          <w:color w:val="0000FF"/>
          <w:sz w:val="16"/>
          <w:szCs w:val="16"/>
          <w:lang w:eastAsia="en-CA"/>
        </w:rPr>
        <w:t>end</w:t>
      </w:r>
      <w:r w:rsidRPr="0032351C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</w:t>
      </w:r>
    </w:p>
    <w:p w14:paraId="097B74B8" w14:textId="77777777" w:rsidR="0032351C" w:rsidRPr="0032351C" w:rsidRDefault="0032351C" w:rsidP="00323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proofErr w:type="spellStart"/>
      <w:r w:rsidRPr="0032351C">
        <w:rPr>
          <w:rFonts w:ascii="Consolas" w:eastAsia="Times New Roman" w:hAnsi="Consolas" w:cs="Times New Roman"/>
          <w:color w:val="0000FF"/>
          <w:sz w:val="16"/>
          <w:szCs w:val="16"/>
          <w:lang w:eastAsia="en-CA"/>
        </w:rPr>
        <w:t>endmodule</w:t>
      </w:r>
      <w:proofErr w:type="spellEnd"/>
    </w:p>
    <w:p w14:paraId="4C355A7E" w14:textId="77777777" w:rsidR="00434913" w:rsidRDefault="00434913" w:rsidP="00434913"/>
    <w:p w14:paraId="1D7A4B61" w14:textId="6726D700" w:rsidR="00434913" w:rsidRPr="00434913" w:rsidRDefault="009B37FE" w:rsidP="00434913">
      <w:r>
        <w:t xml:space="preserve">Not the most elegant code I’ve ever written, but I don’t really give a darn. </w:t>
      </w:r>
      <w:r w:rsidR="00434913">
        <w:t>This code yielded the following simulation waveforms</w:t>
      </w:r>
      <w:r w:rsidR="003A3241">
        <w:t xml:space="preserve"> and transcript</w:t>
      </w:r>
      <w:r w:rsidR="00434913">
        <w:t xml:space="preserve">: </w:t>
      </w:r>
    </w:p>
    <w:p w14:paraId="22898F4E" w14:textId="77777777" w:rsidR="00434913" w:rsidRDefault="00B34114" w:rsidP="00434913">
      <w:pPr>
        <w:keepNext/>
      </w:pPr>
      <w:r w:rsidRPr="00B34114">
        <w:rPr>
          <w:noProof/>
        </w:rPr>
        <w:lastRenderedPageBreak/>
        <w:drawing>
          <wp:inline distT="0" distB="0" distL="0" distR="0" wp14:anchorId="33A0496B" wp14:editId="77F4A115">
            <wp:extent cx="5943600" cy="1913890"/>
            <wp:effectExtent l="0" t="0" r="0" b="0"/>
            <wp:docPr id="1596470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4700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2BAC" w14:textId="2AB19DBD" w:rsidR="009B37FE" w:rsidRPr="009B37FE" w:rsidRDefault="00434913" w:rsidP="003A3241">
      <w:pPr>
        <w:pStyle w:val="Caption"/>
      </w:pPr>
      <w:bookmarkStart w:id="1" w:name="_Toc157059463"/>
      <w:r>
        <w:t xml:space="preserve">Figure </w:t>
      </w:r>
      <w:fldSimple w:instr=" SEQ Figure \* ARABIC ">
        <w:r w:rsidR="00D11EAF">
          <w:rPr>
            <w:noProof/>
          </w:rPr>
          <w:t>1</w:t>
        </w:r>
      </w:fldSimple>
      <w:r>
        <w:t xml:space="preserve"> - 'encoder.sv' Simulation Waveforms</w:t>
      </w:r>
      <w:bookmarkEnd w:id="1"/>
    </w:p>
    <w:p w14:paraId="06D9E1B3" w14:textId="77777777" w:rsidR="003A3241" w:rsidRDefault="00E65BE0" w:rsidP="003A3241">
      <w:pPr>
        <w:keepNext/>
      </w:pPr>
      <w:r w:rsidRPr="00E65BE0">
        <w:rPr>
          <w:noProof/>
        </w:rPr>
        <w:drawing>
          <wp:inline distT="0" distB="0" distL="0" distR="0" wp14:anchorId="33362B11" wp14:editId="647EB5A8">
            <wp:extent cx="5943600" cy="2199005"/>
            <wp:effectExtent l="19050" t="19050" r="19050" b="10795"/>
            <wp:docPr id="1401911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113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D6B6C2" w14:textId="313D3C25" w:rsidR="004140C8" w:rsidRPr="004140C8" w:rsidRDefault="003A3241" w:rsidP="00FD5705">
      <w:pPr>
        <w:pStyle w:val="Caption"/>
      </w:pPr>
      <w:bookmarkStart w:id="2" w:name="_Toc157059464"/>
      <w:r>
        <w:t xml:space="preserve">Figure </w:t>
      </w:r>
      <w:fldSimple w:instr=" SEQ Figure \* ARABIC ">
        <w:r w:rsidR="00D11EAF">
          <w:rPr>
            <w:noProof/>
          </w:rPr>
          <w:t>2</w:t>
        </w:r>
      </w:fldSimple>
      <w:r>
        <w:t xml:space="preserve"> - 'encoder.sv' Simulation Transcript</w:t>
      </w:r>
      <w:bookmarkEnd w:id="2"/>
    </w:p>
    <w:p w14:paraId="42CE3570" w14:textId="0C94A8A7" w:rsidR="00B474BE" w:rsidRDefault="00E1601B" w:rsidP="00B474BE">
      <w:pPr>
        <w:pStyle w:val="Heading1"/>
      </w:pPr>
      <w:bookmarkStart w:id="3" w:name="_Toc157059449"/>
      <w:r>
        <w:t>Lab2.sv Modifications</w:t>
      </w:r>
      <w:bookmarkEnd w:id="3"/>
      <w:r>
        <w:t xml:space="preserve"> </w:t>
      </w:r>
    </w:p>
    <w:p w14:paraId="78C8BD55" w14:textId="7B44EF58" w:rsidR="003C1D2F" w:rsidRDefault="00E1601B" w:rsidP="00E1601B">
      <w:r>
        <w:t>I added the following code to lab2.sv</w:t>
      </w:r>
      <w:r w:rsidR="0031700C">
        <w:t xml:space="preserve"> to</w:t>
      </w:r>
      <w:r w:rsidR="004140C8">
        <w:t xml:space="preserve"> display the digits: </w:t>
      </w:r>
    </w:p>
    <w:p w14:paraId="07261532" w14:textId="469EEA36" w:rsidR="004140C8" w:rsidRPr="004140C8" w:rsidRDefault="004140C8" w:rsidP="004140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140C8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Select digit to display (</w:t>
      </w:r>
      <w:proofErr w:type="spellStart"/>
      <w:r w:rsidRPr="004140C8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disp_digit</w:t>
      </w:r>
      <w:proofErr w:type="spellEnd"/>
      <w:r w:rsidRPr="004140C8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)</w:t>
      </w:r>
    </w:p>
    <w:p w14:paraId="5B07C3F4" w14:textId="3B7A82EC" w:rsidR="004140C8" w:rsidRPr="004140C8" w:rsidRDefault="004140C8" w:rsidP="004140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140C8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// Left two digits (3,2) display encoder 1 hex count and right two digits (1,0) </w:t>
      </w:r>
      <w:r w:rsidR="00DB25EC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// </w:t>
      </w:r>
      <w:r w:rsidRPr="004140C8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display encoder 2 hex count</w:t>
      </w:r>
    </w:p>
    <w:p w14:paraId="53F54899" w14:textId="77777777" w:rsidR="004140C8" w:rsidRPr="004140C8" w:rsidRDefault="004140C8" w:rsidP="004140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140C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</w:t>
      </w:r>
      <w:proofErr w:type="spellStart"/>
      <w:r w:rsidRPr="004140C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always_comb</w:t>
      </w:r>
      <w:proofErr w:type="spellEnd"/>
      <w:r w:rsidRPr="004140C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gramStart"/>
      <w:r w:rsidRPr="004140C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begin</w:t>
      </w:r>
      <w:proofErr w:type="gramEnd"/>
    </w:p>
    <w:p w14:paraId="03EEF113" w14:textId="77777777" w:rsidR="004140C8" w:rsidRPr="004140C8" w:rsidRDefault="004140C8" w:rsidP="004140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140C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</w:t>
      </w:r>
    </w:p>
    <w:p w14:paraId="00A31111" w14:textId="77777777" w:rsidR="004140C8" w:rsidRPr="004140C8" w:rsidRDefault="004140C8" w:rsidP="004140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140C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4140C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case</w:t>
      </w:r>
      <w:r w:rsidRPr="004140C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(digit)</w:t>
      </w:r>
    </w:p>
    <w:p w14:paraId="0AD25E45" w14:textId="598C03CA" w:rsidR="004140C8" w:rsidRPr="004140C8" w:rsidRDefault="004140C8" w:rsidP="004140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140C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</w:t>
      </w:r>
      <w:proofErr w:type="gramStart"/>
      <w:r w:rsidRPr="004140C8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4140C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:</w:t>
      </w:r>
      <w:proofErr w:type="gramEnd"/>
      <w:r w:rsidRPr="004140C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4140C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disp_digit</w:t>
      </w:r>
      <w:proofErr w:type="spellEnd"/>
      <w:r w:rsidRPr="004140C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enc2_count[</w:t>
      </w:r>
      <w:r w:rsidRPr="004140C8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3</w:t>
      </w:r>
      <w:r w:rsidRPr="004140C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</w:t>
      </w:r>
      <w:r w:rsidRPr="004140C8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4140C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]; </w:t>
      </w:r>
      <w:r w:rsidRPr="004140C8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// Set digit 0 to encoder 2 count LSN </w:t>
      </w:r>
    </w:p>
    <w:p w14:paraId="43772D2C" w14:textId="77777777" w:rsidR="004140C8" w:rsidRPr="004140C8" w:rsidRDefault="004140C8" w:rsidP="004140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140C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</w:t>
      </w:r>
      <w:proofErr w:type="gramStart"/>
      <w:r w:rsidRPr="004140C8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4140C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:</w:t>
      </w:r>
      <w:proofErr w:type="gramEnd"/>
      <w:r w:rsidRPr="004140C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4140C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disp_digit</w:t>
      </w:r>
      <w:proofErr w:type="spellEnd"/>
      <w:r w:rsidRPr="004140C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enc2_count[</w:t>
      </w:r>
      <w:r w:rsidRPr="004140C8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7</w:t>
      </w:r>
      <w:r w:rsidRPr="004140C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</w:t>
      </w:r>
      <w:r w:rsidRPr="004140C8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4</w:t>
      </w:r>
      <w:r w:rsidRPr="004140C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]; </w:t>
      </w:r>
      <w:r w:rsidRPr="004140C8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Set digit 1 to encoder 2 count MSN</w:t>
      </w:r>
    </w:p>
    <w:p w14:paraId="4E0CC77D" w14:textId="77777777" w:rsidR="004140C8" w:rsidRPr="004140C8" w:rsidRDefault="004140C8" w:rsidP="004140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140C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</w:t>
      </w:r>
      <w:proofErr w:type="gramStart"/>
      <w:r w:rsidRPr="004140C8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2</w:t>
      </w:r>
      <w:r w:rsidRPr="004140C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:</w:t>
      </w:r>
      <w:proofErr w:type="gramEnd"/>
      <w:r w:rsidRPr="004140C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4140C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disp_digit</w:t>
      </w:r>
      <w:proofErr w:type="spellEnd"/>
      <w:r w:rsidRPr="004140C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enc1_count[</w:t>
      </w:r>
      <w:r w:rsidRPr="004140C8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3</w:t>
      </w:r>
      <w:r w:rsidRPr="004140C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</w:t>
      </w:r>
      <w:r w:rsidRPr="004140C8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4140C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]; </w:t>
      </w:r>
      <w:r w:rsidRPr="004140C8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Set digit 2 to encoder 1 count LSN</w:t>
      </w:r>
    </w:p>
    <w:p w14:paraId="5B4DE81E" w14:textId="77777777" w:rsidR="004140C8" w:rsidRPr="004140C8" w:rsidRDefault="004140C8" w:rsidP="004140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140C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</w:t>
      </w:r>
      <w:proofErr w:type="gramStart"/>
      <w:r w:rsidRPr="004140C8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3</w:t>
      </w:r>
      <w:r w:rsidRPr="004140C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:</w:t>
      </w:r>
      <w:proofErr w:type="gramEnd"/>
      <w:r w:rsidRPr="004140C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4140C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disp_digit</w:t>
      </w:r>
      <w:proofErr w:type="spellEnd"/>
      <w:r w:rsidRPr="004140C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enc1_count[</w:t>
      </w:r>
      <w:r w:rsidRPr="004140C8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7</w:t>
      </w:r>
      <w:r w:rsidRPr="004140C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</w:t>
      </w:r>
      <w:r w:rsidRPr="004140C8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4</w:t>
      </w:r>
      <w:r w:rsidRPr="004140C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]; </w:t>
      </w:r>
      <w:r w:rsidRPr="004140C8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Set digit 3 to encoder 1 count MSN</w:t>
      </w:r>
    </w:p>
    <w:p w14:paraId="56CE9B57" w14:textId="77777777" w:rsidR="004140C8" w:rsidRPr="004140C8" w:rsidRDefault="004140C8" w:rsidP="004140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140C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proofErr w:type="spellStart"/>
      <w:r w:rsidRPr="004140C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endcase</w:t>
      </w:r>
      <w:proofErr w:type="spellEnd"/>
      <w:r w:rsidRPr="004140C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4F2A4DA5" w14:textId="77777777" w:rsidR="004140C8" w:rsidRPr="004140C8" w:rsidRDefault="004140C8" w:rsidP="004140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140C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</w:t>
      </w:r>
    </w:p>
    <w:p w14:paraId="4CB540E7" w14:textId="4C06599C" w:rsidR="00636289" w:rsidRDefault="004140C8" w:rsidP="006362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140C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</w:t>
      </w:r>
      <w:r w:rsidRPr="004140C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  <w:r w:rsidRPr="004140C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 </w:t>
      </w:r>
    </w:p>
    <w:p w14:paraId="1F098C9A" w14:textId="26F4073A" w:rsidR="00636289" w:rsidRDefault="00636289" w:rsidP="006362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174436DF" w14:textId="398CC5DA" w:rsidR="00636289" w:rsidRDefault="00636289" w:rsidP="00636289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lang w:eastAsia="en-CA"/>
        </w:rPr>
      </w:pPr>
      <w:r>
        <w:rPr>
          <w:rFonts w:eastAsia="Times New Roman" w:cs="Times New Roman"/>
          <w:color w:val="000000"/>
          <w:lang w:eastAsia="en-CA"/>
        </w:rPr>
        <w:t xml:space="preserve">It’s always been my life goal to </w:t>
      </w:r>
      <w:r w:rsidR="00316934">
        <w:rPr>
          <w:rFonts w:eastAsia="Times New Roman" w:cs="Times New Roman"/>
          <w:color w:val="000000"/>
          <w:lang w:eastAsia="en-CA"/>
        </w:rPr>
        <w:t>coin a phrase. Maybe LSN (Least Significant Nibble) will catch on.</w:t>
      </w:r>
    </w:p>
    <w:p w14:paraId="62ECB1D4" w14:textId="000038D9" w:rsidR="00E166A4" w:rsidRDefault="00AE50F5" w:rsidP="00D542D1">
      <w:pPr>
        <w:pStyle w:val="Heading1"/>
        <w:rPr>
          <w:rFonts w:eastAsia="Times New Roman"/>
          <w:lang w:eastAsia="en-CA"/>
        </w:rPr>
      </w:pPr>
      <w:bookmarkStart w:id="4" w:name="_Toc157059450"/>
      <w:r>
        <w:rPr>
          <w:rFonts w:eastAsia="Times New Roman"/>
          <w:lang w:eastAsia="en-CA"/>
        </w:rPr>
        <w:lastRenderedPageBreak/>
        <w:t>Improvements – enc2bcd.sv</w:t>
      </w:r>
      <w:bookmarkEnd w:id="4"/>
    </w:p>
    <w:p w14:paraId="224B9905" w14:textId="64B8EF78" w:rsidR="00AE50F5" w:rsidRDefault="00AE50F5" w:rsidP="00AE50F5">
      <w:pPr>
        <w:rPr>
          <w:lang w:eastAsia="en-CA"/>
        </w:rPr>
      </w:pPr>
      <w:r>
        <w:rPr>
          <w:lang w:eastAsia="en-CA"/>
        </w:rPr>
        <w:t>The code I wrote to this point worked great. I then began working on the lab improvements</w:t>
      </w:r>
      <w:r w:rsidR="0022461B">
        <w:rPr>
          <w:lang w:eastAsia="en-CA"/>
        </w:rPr>
        <w:t xml:space="preserve">. I wrote the following code for the enc2bcd.sv: </w:t>
      </w:r>
    </w:p>
    <w:p w14:paraId="3601F87F" w14:textId="77777777" w:rsidR="0071175D" w:rsidRPr="0071175D" w:rsidRDefault="0071175D" w:rsidP="007117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71175D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 xml:space="preserve">// ELEX 7660 Lab 2 </w:t>
      </w:r>
    </w:p>
    <w:p w14:paraId="04A6E00E" w14:textId="77777777" w:rsidR="0071175D" w:rsidRPr="0071175D" w:rsidRDefault="0071175D" w:rsidP="007117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71175D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>// Author: Nicholas Scott AKA "White Cheddar" - SN: A01255181</w:t>
      </w:r>
    </w:p>
    <w:p w14:paraId="10EE2A3E" w14:textId="77777777" w:rsidR="0071175D" w:rsidRPr="0071175D" w:rsidRDefault="0071175D" w:rsidP="007117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71175D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>// Date: Jan 23rd, 2024</w:t>
      </w:r>
    </w:p>
    <w:p w14:paraId="1BD745FF" w14:textId="77777777" w:rsidR="0071175D" w:rsidRPr="0071175D" w:rsidRDefault="0071175D" w:rsidP="007117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71175D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>// Instructor: Sweet Bobby T</w:t>
      </w:r>
    </w:p>
    <w:p w14:paraId="2CA50754" w14:textId="77777777" w:rsidR="0071175D" w:rsidRPr="0071175D" w:rsidRDefault="0071175D" w:rsidP="007117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</w:p>
    <w:p w14:paraId="5216E420" w14:textId="77777777" w:rsidR="0071175D" w:rsidRPr="0071175D" w:rsidRDefault="0071175D" w:rsidP="007117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71175D">
        <w:rPr>
          <w:rFonts w:ascii="Consolas" w:eastAsia="Times New Roman" w:hAnsi="Consolas" w:cs="Times New Roman"/>
          <w:color w:val="0000FF"/>
          <w:sz w:val="16"/>
          <w:szCs w:val="16"/>
          <w:lang w:eastAsia="en-CA"/>
        </w:rPr>
        <w:t>module</w:t>
      </w: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enc2bcd (input </w:t>
      </w:r>
      <w:r w:rsidRPr="0071175D">
        <w:rPr>
          <w:rFonts w:ascii="Consolas" w:eastAsia="Times New Roman" w:hAnsi="Consolas" w:cs="Times New Roman"/>
          <w:color w:val="0000FF"/>
          <w:sz w:val="16"/>
          <w:szCs w:val="16"/>
          <w:lang w:eastAsia="en-CA"/>
        </w:rPr>
        <w:t>logic</w:t>
      </w: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</w:t>
      </w:r>
      <w:proofErr w:type="spellStart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clk</w:t>
      </w:r>
      <w:proofErr w:type="spellEnd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, </w:t>
      </w:r>
      <w:proofErr w:type="spellStart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cw</w:t>
      </w:r>
      <w:proofErr w:type="spellEnd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, </w:t>
      </w:r>
      <w:proofErr w:type="spellStart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ccw</w:t>
      </w:r>
      <w:proofErr w:type="spellEnd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,</w:t>
      </w:r>
    </w:p>
    <w:p w14:paraId="533A8BD2" w14:textId="77777777" w:rsidR="0071175D" w:rsidRPr="0071175D" w:rsidRDefault="0071175D" w:rsidP="007117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            output </w:t>
      </w:r>
      <w:r w:rsidRPr="0071175D">
        <w:rPr>
          <w:rFonts w:ascii="Consolas" w:eastAsia="Times New Roman" w:hAnsi="Consolas" w:cs="Times New Roman"/>
          <w:color w:val="0000FF"/>
          <w:sz w:val="16"/>
          <w:szCs w:val="16"/>
          <w:lang w:eastAsia="en-CA"/>
        </w:rPr>
        <w:t>logic</w:t>
      </w: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[</w:t>
      </w:r>
      <w:r w:rsidRPr="0071175D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7</w:t>
      </w: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:</w:t>
      </w:r>
      <w:r w:rsidRPr="0071175D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0</w:t>
      </w: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] </w:t>
      </w:r>
      <w:proofErr w:type="spellStart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bcd_count</w:t>
      </w:r>
      <w:proofErr w:type="spellEnd"/>
      <w:proofErr w:type="gramStart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);</w:t>
      </w:r>
      <w:proofErr w:type="gramEnd"/>
    </w:p>
    <w:p w14:paraId="0812DC39" w14:textId="77777777" w:rsidR="0071175D" w:rsidRPr="0071175D" w:rsidRDefault="0071175D" w:rsidP="007117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</w:p>
    <w:p w14:paraId="56971D85" w14:textId="77777777" w:rsidR="0071175D" w:rsidRPr="0071175D" w:rsidRDefault="0071175D" w:rsidP="007117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71175D">
        <w:rPr>
          <w:rFonts w:ascii="Consolas" w:eastAsia="Times New Roman" w:hAnsi="Consolas" w:cs="Times New Roman"/>
          <w:color w:val="0000FF"/>
          <w:sz w:val="16"/>
          <w:szCs w:val="16"/>
          <w:lang w:eastAsia="en-CA"/>
        </w:rPr>
        <w:t>    logic</w:t>
      </w: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[</w:t>
      </w:r>
      <w:r w:rsidRPr="0071175D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7</w:t>
      </w: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:</w:t>
      </w:r>
      <w:r w:rsidRPr="0071175D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0</w:t>
      </w: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] </w:t>
      </w:r>
      <w:proofErr w:type="spellStart"/>
      <w:proofErr w:type="gramStart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countup</w:t>
      </w:r>
      <w:proofErr w:type="spellEnd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;</w:t>
      </w:r>
      <w:proofErr w:type="gramEnd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</w:t>
      </w:r>
    </w:p>
    <w:p w14:paraId="7E545499" w14:textId="77777777" w:rsidR="0071175D" w:rsidRPr="0071175D" w:rsidRDefault="0071175D" w:rsidP="007117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71175D">
        <w:rPr>
          <w:rFonts w:ascii="Consolas" w:eastAsia="Times New Roman" w:hAnsi="Consolas" w:cs="Times New Roman"/>
          <w:color w:val="0000FF"/>
          <w:sz w:val="16"/>
          <w:szCs w:val="16"/>
          <w:lang w:eastAsia="en-CA"/>
        </w:rPr>
        <w:t>    logic</w:t>
      </w: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[</w:t>
      </w:r>
      <w:r w:rsidRPr="0071175D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7</w:t>
      </w: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:</w:t>
      </w:r>
      <w:r w:rsidRPr="0071175D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0</w:t>
      </w: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] </w:t>
      </w:r>
      <w:proofErr w:type="gramStart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countdown;</w:t>
      </w:r>
      <w:proofErr w:type="gramEnd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</w:t>
      </w:r>
    </w:p>
    <w:p w14:paraId="043E7742" w14:textId="77777777" w:rsidR="0071175D" w:rsidRPr="0071175D" w:rsidRDefault="0071175D" w:rsidP="007117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</w:t>
      </w:r>
    </w:p>
    <w:p w14:paraId="6B71D440" w14:textId="77777777" w:rsidR="0071175D" w:rsidRPr="0071175D" w:rsidRDefault="0071175D" w:rsidP="007117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</w:t>
      </w:r>
      <w:proofErr w:type="spellStart"/>
      <w:r w:rsidRPr="0071175D">
        <w:rPr>
          <w:rFonts w:ascii="Consolas" w:eastAsia="Times New Roman" w:hAnsi="Consolas" w:cs="Times New Roman"/>
          <w:color w:val="0000FF"/>
          <w:sz w:val="16"/>
          <w:szCs w:val="16"/>
          <w:lang w:eastAsia="en-CA"/>
        </w:rPr>
        <w:t>always_ff</w:t>
      </w:r>
      <w:proofErr w:type="spellEnd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</w:t>
      </w:r>
      <w:proofErr w:type="gramStart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@(</w:t>
      </w:r>
      <w:proofErr w:type="gramEnd"/>
      <w:r w:rsidRPr="0071175D">
        <w:rPr>
          <w:rFonts w:ascii="Consolas" w:eastAsia="Times New Roman" w:hAnsi="Consolas" w:cs="Times New Roman"/>
          <w:color w:val="0000FF"/>
          <w:sz w:val="16"/>
          <w:szCs w:val="16"/>
          <w:lang w:eastAsia="en-CA"/>
        </w:rPr>
        <w:t>posedge</w:t>
      </w: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</w:t>
      </w:r>
      <w:proofErr w:type="spellStart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clk</w:t>
      </w:r>
      <w:proofErr w:type="spellEnd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) </w:t>
      </w:r>
      <w:r w:rsidRPr="0071175D">
        <w:rPr>
          <w:rFonts w:ascii="Consolas" w:eastAsia="Times New Roman" w:hAnsi="Consolas" w:cs="Times New Roman"/>
          <w:color w:val="0000FF"/>
          <w:sz w:val="16"/>
          <w:szCs w:val="16"/>
          <w:lang w:eastAsia="en-CA"/>
        </w:rPr>
        <w:t>begin</w:t>
      </w: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</w:t>
      </w:r>
    </w:p>
    <w:p w14:paraId="08E87AB6" w14:textId="77777777" w:rsidR="0071175D" w:rsidRPr="0071175D" w:rsidRDefault="0071175D" w:rsidP="007117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    </w:t>
      </w:r>
    </w:p>
    <w:p w14:paraId="59B85B7A" w14:textId="77777777" w:rsidR="0071175D" w:rsidRPr="0071175D" w:rsidRDefault="0071175D" w:rsidP="007117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    </w:t>
      </w:r>
      <w:r w:rsidRPr="0071175D">
        <w:rPr>
          <w:rFonts w:ascii="Consolas" w:eastAsia="Times New Roman" w:hAnsi="Consolas" w:cs="Times New Roman"/>
          <w:color w:val="0000FF"/>
          <w:sz w:val="16"/>
          <w:szCs w:val="16"/>
          <w:lang w:eastAsia="en-CA"/>
        </w:rPr>
        <w:t>if</w:t>
      </w: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(</w:t>
      </w:r>
      <w:proofErr w:type="spellStart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cw</w:t>
      </w:r>
      <w:proofErr w:type="spellEnd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) </w:t>
      </w:r>
    </w:p>
    <w:p w14:paraId="109A3C7A" w14:textId="77777777" w:rsidR="0071175D" w:rsidRPr="0071175D" w:rsidRDefault="0071175D" w:rsidP="007117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        </w:t>
      </w:r>
      <w:proofErr w:type="spellStart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countup</w:t>
      </w:r>
      <w:proofErr w:type="spellEnd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&lt;= </w:t>
      </w:r>
      <w:proofErr w:type="spellStart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countup</w:t>
      </w:r>
      <w:proofErr w:type="spellEnd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+ </w:t>
      </w:r>
      <w:r w:rsidRPr="0071175D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1</w:t>
      </w: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; </w:t>
      </w:r>
      <w:proofErr w:type="gramStart"/>
      <w:r w:rsidRPr="0071175D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>// Count up</w:t>
      </w:r>
      <w:proofErr w:type="gramEnd"/>
      <w:r w:rsidRPr="0071175D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 xml:space="preserve"> for </w:t>
      </w:r>
      <w:proofErr w:type="spellStart"/>
      <w:r w:rsidRPr="0071175D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>cw</w:t>
      </w:r>
      <w:proofErr w:type="spellEnd"/>
      <w:r w:rsidRPr="0071175D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 xml:space="preserve"> movement</w:t>
      </w:r>
    </w:p>
    <w:p w14:paraId="080ED00B" w14:textId="77777777" w:rsidR="0071175D" w:rsidRPr="0071175D" w:rsidRDefault="0071175D" w:rsidP="007117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    </w:t>
      </w:r>
      <w:r w:rsidRPr="0071175D">
        <w:rPr>
          <w:rFonts w:ascii="Consolas" w:eastAsia="Times New Roman" w:hAnsi="Consolas" w:cs="Times New Roman"/>
          <w:color w:val="0000FF"/>
          <w:sz w:val="16"/>
          <w:szCs w:val="16"/>
          <w:lang w:eastAsia="en-CA"/>
        </w:rPr>
        <w:t>else</w:t>
      </w: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</w:t>
      </w:r>
      <w:r w:rsidRPr="0071175D">
        <w:rPr>
          <w:rFonts w:ascii="Consolas" w:eastAsia="Times New Roman" w:hAnsi="Consolas" w:cs="Times New Roman"/>
          <w:color w:val="0000FF"/>
          <w:sz w:val="16"/>
          <w:szCs w:val="16"/>
          <w:lang w:eastAsia="en-CA"/>
        </w:rPr>
        <w:t>if</w:t>
      </w: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(</w:t>
      </w:r>
      <w:proofErr w:type="spellStart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ccw</w:t>
      </w:r>
      <w:proofErr w:type="spellEnd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)</w:t>
      </w:r>
    </w:p>
    <w:p w14:paraId="3B4FE08E" w14:textId="77777777" w:rsidR="0071175D" w:rsidRPr="0071175D" w:rsidRDefault="0071175D" w:rsidP="007117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        countdown &lt;= countdown + </w:t>
      </w:r>
      <w:r w:rsidRPr="0071175D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1</w:t>
      </w: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; </w:t>
      </w:r>
      <w:r w:rsidRPr="0071175D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 xml:space="preserve">// Count "down" for </w:t>
      </w:r>
      <w:proofErr w:type="spellStart"/>
      <w:r w:rsidRPr="0071175D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>ccw</w:t>
      </w:r>
      <w:proofErr w:type="spellEnd"/>
      <w:r w:rsidRPr="0071175D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 xml:space="preserve"> movement </w:t>
      </w:r>
    </w:p>
    <w:p w14:paraId="02668806" w14:textId="77777777" w:rsidR="0071175D" w:rsidRPr="0071175D" w:rsidRDefault="0071175D" w:rsidP="007117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    </w:t>
      </w:r>
    </w:p>
    <w:p w14:paraId="327CF8E4" w14:textId="77777777" w:rsidR="0071175D" w:rsidRPr="0071175D" w:rsidRDefault="0071175D" w:rsidP="007117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    </w:t>
      </w:r>
      <w:r w:rsidRPr="0071175D">
        <w:rPr>
          <w:rFonts w:ascii="Consolas" w:eastAsia="Times New Roman" w:hAnsi="Consolas" w:cs="Times New Roman"/>
          <w:color w:val="0000FF"/>
          <w:sz w:val="16"/>
          <w:szCs w:val="16"/>
          <w:lang w:eastAsia="en-CA"/>
        </w:rPr>
        <w:t>if</w:t>
      </w: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(</w:t>
      </w:r>
      <w:proofErr w:type="spellStart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countup</w:t>
      </w:r>
      <w:proofErr w:type="spellEnd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&gt;= </w:t>
      </w:r>
      <w:r w:rsidRPr="0071175D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4</w:t>
      </w: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) </w:t>
      </w:r>
      <w:r w:rsidRPr="0071175D">
        <w:rPr>
          <w:rFonts w:ascii="Consolas" w:eastAsia="Times New Roman" w:hAnsi="Consolas" w:cs="Times New Roman"/>
          <w:color w:val="0000FF"/>
          <w:sz w:val="16"/>
          <w:szCs w:val="16"/>
          <w:lang w:eastAsia="en-CA"/>
        </w:rPr>
        <w:t>begin</w:t>
      </w:r>
    </w:p>
    <w:p w14:paraId="7F650AD5" w14:textId="77777777" w:rsidR="0071175D" w:rsidRPr="0071175D" w:rsidRDefault="0071175D" w:rsidP="007117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        </w:t>
      </w:r>
      <w:proofErr w:type="spellStart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bcd_count</w:t>
      </w:r>
      <w:proofErr w:type="spellEnd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&lt;= </w:t>
      </w:r>
      <w:proofErr w:type="spellStart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bcd_count</w:t>
      </w:r>
      <w:proofErr w:type="spellEnd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+ </w:t>
      </w:r>
      <w:r w:rsidRPr="0071175D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1</w:t>
      </w: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; </w:t>
      </w:r>
      <w:r w:rsidRPr="0071175D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 xml:space="preserve">// Increment </w:t>
      </w:r>
      <w:proofErr w:type="spellStart"/>
      <w:r w:rsidRPr="0071175D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>bcd_count</w:t>
      </w:r>
      <w:proofErr w:type="spellEnd"/>
      <w:r w:rsidRPr="0071175D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 xml:space="preserve"> if </w:t>
      </w:r>
      <w:proofErr w:type="spellStart"/>
      <w:r w:rsidRPr="0071175D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>countup</w:t>
      </w:r>
      <w:proofErr w:type="spellEnd"/>
      <w:r w:rsidRPr="0071175D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 xml:space="preserve"> reaches 4</w:t>
      </w:r>
    </w:p>
    <w:p w14:paraId="625D9393" w14:textId="77777777" w:rsidR="0071175D" w:rsidRPr="0071175D" w:rsidRDefault="0071175D" w:rsidP="007117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        </w:t>
      </w:r>
      <w:proofErr w:type="spellStart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countup</w:t>
      </w:r>
      <w:proofErr w:type="spellEnd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&lt;= </w:t>
      </w:r>
      <w:proofErr w:type="gramStart"/>
      <w:r w:rsidRPr="0071175D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0</w:t>
      </w: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;</w:t>
      </w:r>
      <w:proofErr w:type="gramEnd"/>
    </w:p>
    <w:p w14:paraId="3AF35488" w14:textId="77777777" w:rsidR="0071175D" w:rsidRPr="0071175D" w:rsidRDefault="0071175D" w:rsidP="007117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    </w:t>
      </w:r>
      <w:r w:rsidRPr="0071175D">
        <w:rPr>
          <w:rFonts w:ascii="Consolas" w:eastAsia="Times New Roman" w:hAnsi="Consolas" w:cs="Times New Roman"/>
          <w:color w:val="0000FF"/>
          <w:sz w:val="16"/>
          <w:szCs w:val="16"/>
          <w:lang w:eastAsia="en-CA"/>
        </w:rPr>
        <w:t>end</w:t>
      </w:r>
    </w:p>
    <w:p w14:paraId="23FEAEFD" w14:textId="77777777" w:rsidR="0071175D" w:rsidRPr="0071175D" w:rsidRDefault="0071175D" w:rsidP="007117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    </w:t>
      </w:r>
      <w:r w:rsidRPr="0071175D">
        <w:rPr>
          <w:rFonts w:ascii="Consolas" w:eastAsia="Times New Roman" w:hAnsi="Consolas" w:cs="Times New Roman"/>
          <w:color w:val="0000FF"/>
          <w:sz w:val="16"/>
          <w:szCs w:val="16"/>
          <w:lang w:eastAsia="en-CA"/>
        </w:rPr>
        <w:t>else</w:t>
      </w: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</w:t>
      </w:r>
      <w:r w:rsidRPr="0071175D">
        <w:rPr>
          <w:rFonts w:ascii="Consolas" w:eastAsia="Times New Roman" w:hAnsi="Consolas" w:cs="Times New Roman"/>
          <w:color w:val="0000FF"/>
          <w:sz w:val="16"/>
          <w:szCs w:val="16"/>
          <w:lang w:eastAsia="en-CA"/>
        </w:rPr>
        <w:t>if</w:t>
      </w: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(countdown &gt;= </w:t>
      </w:r>
      <w:r w:rsidRPr="0071175D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4</w:t>
      </w: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) </w:t>
      </w:r>
      <w:r w:rsidRPr="0071175D">
        <w:rPr>
          <w:rFonts w:ascii="Consolas" w:eastAsia="Times New Roman" w:hAnsi="Consolas" w:cs="Times New Roman"/>
          <w:color w:val="0000FF"/>
          <w:sz w:val="16"/>
          <w:szCs w:val="16"/>
          <w:lang w:eastAsia="en-CA"/>
        </w:rPr>
        <w:t>begin</w:t>
      </w:r>
    </w:p>
    <w:p w14:paraId="7C8BE19E" w14:textId="77777777" w:rsidR="0071175D" w:rsidRPr="0071175D" w:rsidRDefault="0071175D" w:rsidP="007117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        </w:t>
      </w:r>
      <w:proofErr w:type="spellStart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bcd_count</w:t>
      </w:r>
      <w:proofErr w:type="spellEnd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&lt;= </w:t>
      </w:r>
      <w:proofErr w:type="spellStart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bcd_count</w:t>
      </w:r>
      <w:proofErr w:type="spellEnd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- </w:t>
      </w:r>
      <w:r w:rsidRPr="0071175D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1</w:t>
      </w: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; </w:t>
      </w:r>
      <w:r w:rsidRPr="0071175D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 xml:space="preserve">// Decrement </w:t>
      </w:r>
      <w:proofErr w:type="spellStart"/>
      <w:r w:rsidRPr="0071175D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>bcd_count</w:t>
      </w:r>
      <w:proofErr w:type="spellEnd"/>
      <w:r w:rsidRPr="0071175D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 xml:space="preserve"> if countdown reaches 4</w:t>
      </w:r>
    </w:p>
    <w:p w14:paraId="1D5B7611" w14:textId="77777777" w:rsidR="0071175D" w:rsidRPr="0071175D" w:rsidRDefault="0071175D" w:rsidP="007117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        countdown &lt;= </w:t>
      </w:r>
      <w:proofErr w:type="gramStart"/>
      <w:r w:rsidRPr="0071175D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0</w:t>
      </w: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;</w:t>
      </w:r>
      <w:proofErr w:type="gramEnd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</w:t>
      </w:r>
    </w:p>
    <w:p w14:paraId="58CD33D4" w14:textId="77777777" w:rsidR="0071175D" w:rsidRPr="0071175D" w:rsidRDefault="0071175D" w:rsidP="007117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    </w:t>
      </w:r>
      <w:r w:rsidRPr="0071175D">
        <w:rPr>
          <w:rFonts w:ascii="Consolas" w:eastAsia="Times New Roman" w:hAnsi="Consolas" w:cs="Times New Roman"/>
          <w:color w:val="0000FF"/>
          <w:sz w:val="16"/>
          <w:szCs w:val="16"/>
          <w:lang w:eastAsia="en-CA"/>
        </w:rPr>
        <w:t>end</w:t>
      </w:r>
    </w:p>
    <w:p w14:paraId="534A3B0F" w14:textId="77777777" w:rsidR="0071175D" w:rsidRPr="0071175D" w:rsidRDefault="0071175D" w:rsidP="007117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</w:p>
    <w:p w14:paraId="61C88FA1" w14:textId="77777777" w:rsidR="0071175D" w:rsidRPr="0071175D" w:rsidRDefault="0071175D" w:rsidP="007117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    </w:t>
      </w:r>
      <w:r w:rsidRPr="0071175D">
        <w:rPr>
          <w:rFonts w:ascii="Consolas" w:eastAsia="Times New Roman" w:hAnsi="Consolas" w:cs="Times New Roman"/>
          <w:color w:val="0000FF"/>
          <w:sz w:val="16"/>
          <w:szCs w:val="16"/>
          <w:lang w:eastAsia="en-CA"/>
        </w:rPr>
        <w:t>if</w:t>
      </w: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((</w:t>
      </w:r>
      <w:proofErr w:type="spellStart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cw</w:t>
      </w:r>
      <w:proofErr w:type="spellEnd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) &amp;&amp;</w:t>
      </w:r>
    </w:p>
    <w:p w14:paraId="663B03E1" w14:textId="77777777" w:rsidR="0071175D" w:rsidRPr="0071175D" w:rsidRDefault="0071175D" w:rsidP="007117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            ((</w:t>
      </w:r>
      <w:proofErr w:type="spellStart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bcd_count</w:t>
      </w:r>
      <w:proofErr w:type="spellEnd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== </w:t>
      </w:r>
      <w:r w:rsidRPr="0071175D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'h9</w:t>
      </w: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) || </w:t>
      </w:r>
    </w:p>
    <w:p w14:paraId="0110BA44" w14:textId="77777777" w:rsidR="0071175D" w:rsidRPr="0071175D" w:rsidRDefault="0071175D" w:rsidP="007117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            (</w:t>
      </w:r>
      <w:proofErr w:type="spellStart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bcd_count</w:t>
      </w:r>
      <w:proofErr w:type="spellEnd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== </w:t>
      </w:r>
      <w:r w:rsidRPr="0071175D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'h19</w:t>
      </w: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) ||</w:t>
      </w:r>
    </w:p>
    <w:p w14:paraId="79C668EA" w14:textId="77777777" w:rsidR="0071175D" w:rsidRPr="0071175D" w:rsidRDefault="0071175D" w:rsidP="007117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            (</w:t>
      </w:r>
      <w:proofErr w:type="spellStart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bcd_count</w:t>
      </w:r>
      <w:proofErr w:type="spellEnd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== </w:t>
      </w:r>
      <w:r w:rsidRPr="0071175D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'h29</w:t>
      </w: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) || </w:t>
      </w:r>
    </w:p>
    <w:p w14:paraId="4BB3CB46" w14:textId="77777777" w:rsidR="0071175D" w:rsidRPr="0071175D" w:rsidRDefault="0071175D" w:rsidP="007117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            (</w:t>
      </w:r>
      <w:proofErr w:type="spellStart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bcd_count</w:t>
      </w:r>
      <w:proofErr w:type="spellEnd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== </w:t>
      </w:r>
      <w:r w:rsidRPr="0071175D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'h39</w:t>
      </w: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) || </w:t>
      </w:r>
    </w:p>
    <w:p w14:paraId="4B8A21F5" w14:textId="77777777" w:rsidR="0071175D" w:rsidRPr="0071175D" w:rsidRDefault="0071175D" w:rsidP="007117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            (</w:t>
      </w:r>
      <w:proofErr w:type="spellStart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bcd_count</w:t>
      </w:r>
      <w:proofErr w:type="spellEnd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== </w:t>
      </w:r>
      <w:r w:rsidRPr="0071175D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'h49</w:t>
      </w: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) || </w:t>
      </w:r>
    </w:p>
    <w:p w14:paraId="0D459291" w14:textId="77777777" w:rsidR="0071175D" w:rsidRPr="0071175D" w:rsidRDefault="0071175D" w:rsidP="007117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            (</w:t>
      </w:r>
      <w:proofErr w:type="spellStart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bcd_count</w:t>
      </w:r>
      <w:proofErr w:type="spellEnd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== </w:t>
      </w:r>
      <w:r w:rsidRPr="0071175D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'h59</w:t>
      </w: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) || </w:t>
      </w:r>
    </w:p>
    <w:p w14:paraId="411480FE" w14:textId="77777777" w:rsidR="0071175D" w:rsidRPr="0071175D" w:rsidRDefault="0071175D" w:rsidP="007117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            (</w:t>
      </w:r>
      <w:proofErr w:type="spellStart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bcd_count</w:t>
      </w:r>
      <w:proofErr w:type="spellEnd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== </w:t>
      </w:r>
      <w:r w:rsidRPr="0071175D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'h69</w:t>
      </w: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) || </w:t>
      </w:r>
    </w:p>
    <w:p w14:paraId="4AA57294" w14:textId="77777777" w:rsidR="0071175D" w:rsidRPr="0071175D" w:rsidRDefault="0071175D" w:rsidP="007117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            (</w:t>
      </w:r>
      <w:proofErr w:type="spellStart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bcd_count</w:t>
      </w:r>
      <w:proofErr w:type="spellEnd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== </w:t>
      </w:r>
      <w:r w:rsidRPr="0071175D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'h79</w:t>
      </w: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) || </w:t>
      </w:r>
    </w:p>
    <w:p w14:paraId="48297D98" w14:textId="77777777" w:rsidR="0071175D" w:rsidRPr="0071175D" w:rsidRDefault="0071175D" w:rsidP="007117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            (</w:t>
      </w:r>
      <w:proofErr w:type="spellStart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bcd_count</w:t>
      </w:r>
      <w:proofErr w:type="spellEnd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== </w:t>
      </w:r>
      <w:r w:rsidRPr="0071175D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'h89</w:t>
      </w: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)</w:t>
      </w:r>
      <w:proofErr w:type="gramStart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))   </w:t>
      </w:r>
      <w:proofErr w:type="gramEnd"/>
      <w:r w:rsidRPr="0071175D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 xml:space="preserve">// If right digit is 9 and movement is </w:t>
      </w:r>
      <w:proofErr w:type="spellStart"/>
      <w:r w:rsidRPr="0071175D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>cw</w:t>
      </w:r>
      <w:proofErr w:type="spellEnd"/>
    </w:p>
    <w:p w14:paraId="7AC40449" w14:textId="77777777" w:rsidR="0071175D" w:rsidRPr="0071175D" w:rsidRDefault="0071175D" w:rsidP="007117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</w:p>
    <w:p w14:paraId="4CE55D14" w14:textId="77777777" w:rsidR="0071175D" w:rsidRPr="0071175D" w:rsidRDefault="0071175D" w:rsidP="007117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        </w:t>
      </w:r>
      <w:proofErr w:type="spellStart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bcd_count</w:t>
      </w:r>
      <w:proofErr w:type="spellEnd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&lt;= </w:t>
      </w:r>
      <w:proofErr w:type="spellStart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bcd_count</w:t>
      </w:r>
      <w:proofErr w:type="spellEnd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+ </w:t>
      </w:r>
      <w:r w:rsidRPr="0071175D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7</w:t>
      </w: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; </w:t>
      </w:r>
      <w:r w:rsidRPr="0071175D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>// Increment count by 7 to skip hex A-F</w:t>
      </w:r>
    </w:p>
    <w:p w14:paraId="1630AC26" w14:textId="77777777" w:rsidR="0071175D" w:rsidRDefault="0071175D" w:rsidP="007117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        </w:t>
      </w:r>
    </w:p>
    <w:p w14:paraId="0B90D7C0" w14:textId="77777777" w:rsidR="00593F62" w:rsidRPr="0071175D" w:rsidRDefault="00593F62" w:rsidP="007117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</w:p>
    <w:p w14:paraId="6448E626" w14:textId="77777777" w:rsidR="0071175D" w:rsidRPr="0071175D" w:rsidRDefault="0071175D" w:rsidP="007117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lastRenderedPageBreak/>
        <w:t xml:space="preserve">        </w:t>
      </w:r>
      <w:r w:rsidRPr="0071175D">
        <w:rPr>
          <w:rFonts w:ascii="Consolas" w:eastAsia="Times New Roman" w:hAnsi="Consolas" w:cs="Times New Roman"/>
          <w:color w:val="0000FF"/>
          <w:sz w:val="16"/>
          <w:szCs w:val="16"/>
          <w:lang w:eastAsia="en-CA"/>
        </w:rPr>
        <w:t>else</w:t>
      </w: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</w:t>
      </w:r>
      <w:r w:rsidRPr="0071175D">
        <w:rPr>
          <w:rFonts w:ascii="Consolas" w:eastAsia="Times New Roman" w:hAnsi="Consolas" w:cs="Times New Roman"/>
          <w:color w:val="0000FF"/>
          <w:sz w:val="16"/>
          <w:szCs w:val="16"/>
          <w:lang w:eastAsia="en-CA"/>
        </w:rPr>
        <w:t>if</w:t>
      </w: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((</w:t>
      </w:r>
      <w:proofErr w:type="spellStart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ccw</w:t>
      </w:r>
      <w:proofErr w:type="spellEnd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) &amp;&amp;</w:t>
      </w:r>
    </w:p>
    <w:p w14:paraId="5BB2306C" w14:textId="77777777" w:rsidR="0071175D" w:rsidRPr="0071175D" w:rsidRDefault="0071175D" w:rsidP="007117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                ((</w:t>
      </w:r>
      <w:proofErr w:type="spellStart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bcd_count</w:t>
      </w:r>
      <w:proofErr w:type="spellEnd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== </w:t>
      </w:r>
      <w:r w:rsidRPr="0071175D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'h10</w:t>
      </w: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) || </w:t>
      </w:r>
    </w:p>
    <w:p w14:paraId="5DF8794C" w14:textId="77777777" w:rsidR="0071175D" w:rsidRPr="0071175D" w:rsidRDefault="0071175D" w:rsidP="007117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                (</w:t>
      </w:r>
      <w:proofErr w:type="spellStart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bcd_count</w:t>
      </w:r>
      <w:proofErr w:type="spellEnd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== </w:t>
      </w:r>
      <w:r w:rsidRPr="0071175D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'h20</w:t>
      </w: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) ||</w:t>
      </w:r>
    </w:p>
    <w:p w14:paraId="20523F30" w14:textId="77777777" w:rsidR="0071175D" w:rsidRPr="0071175D" w:rsidRDefault="0071175D" w:rsidP="007117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                (</w:t>
      </w:r>
      <w:proofErr w:type="spellStart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bcd_count</w:t>
      </w:r>
      <w:proofErr w:type="spellEnd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== </w:t>
      </w:r>
      <w:r w:rsidRPr="0071175D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'h30</w:t>
      </w: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) || </w:t>
      </w:r>
    </w:p>
    <w:p w14:paraId="0E4EE178" w14:textId="77777777" w:rsidR="0071175D" w:rsidRPr="0071175D" w:rsidRDefault="0071175D" w:rsidP="007117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                (</w:t>
      </w:r>
      <w:proofErr w:type="spellStart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bcd_count</w:t>
      </w:r>
      <w:proofErr w:type="spellEnd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== </w:t>
      </w:r>
      <w:r w:rsidRPr="0071175D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'h40</w:t>
      </w: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) || </w:t>
      </w:r>
    </w:p>
    <w:p w14:paraId="032C6195" w14:textId="77777777" w:rsidR="0071175D" w:rsidRPr="0071175D" w:rsidRDefault="0071175D" w:rsidP="007117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                (</w:t>
      </w:r>
      <w:proofErr w:type="spellStart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bcd_count</w:t>
      </w:r>
      <w:proofErr w:type="spellEnd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== </w:t>
      </w:r>
      <w:r w:rsidRPr="0071175D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'h50</w:t>
      </w: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) || </w:t>
      </w:r>
    </w:p>
    <w:p w14:paraId="58A85251" w14:textId="77777777" w:rsidR="0071175D" w:rsidRPr="0071175D" w:rsidRDefault="0071175D" w:rsidP="007117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                (</w:t>
      </w:r>
      <w:proofErr w:type="spellStart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bcd_count</w:t>
      </w:r>
      <w:proofErr w:type="spellEnd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== </w:t>
      </w:r>
      <w:r w:rsidRPr="0071175D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'h60</w:t>
      </w: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) || </w:t>
      </w:r>
    </w:p>
    <w:p w14:paraId="4C6AC851" w14:textId="77777777" w:rsidR="0071175D" w:rsidRPr="0071175D" w:rsidRDefault="0071175D" w:rsidP="007117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                (</w:t>
      </w:r>
      <w:proofErr w:type="spellStart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bcd_count</w:t>
      </w:r>
      <w:proofErr w:type="spellEnd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== </w:t>
      </w:r>
      <w:r w:rsidRPr="0071175D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'h70</w:t>
      </w: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) || </w:t>
      </w:r>
    </w:p>
    <w:p w14:paraId="3793A291" w14:textId="77777777" w:rsidR="0071175D" w:rsidRPr="0071175D" w:rsidRDefault="0071175D" w:rsidP="007117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                (</w:t>
      </w:r>
      <w:proofErr w:type="spellStart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bcd_count</w:t>
      </w:r>
      <w:proofErr w:type="spellEnd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== </w:t>
      </w:r>
      <w:r w:rsidRPr="0071175D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'h80</w:t>
      </w: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) || </w:t>
      </w:r>
    </w:p>
    <w:p w14:paraId="35D07808" w14:textId="77777777" w:rsidR="0071175D" w:rsidRPr="0071175D" w:rsidRDefault="0071175D" w:rsidP="007117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                (</w:t>
      </w:r>
      <w:proofErr w:type="spellStart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bcd_count</w:t>
      </w:r>
      <w:proofErr w:type="spellEnd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== </w:t>
      </w:r>
      <w:r w:rsidRPr="0071175D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'h90</w:t>
      </w: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))) </w:t>
      </w:r>
      <w:r w:rsidRPr="0071175D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 xml:space="preserve">// If right digit is 0 and movement is </w:t>
      </w:r>
      <w:proofErr w:type="spellStart"/>
      <w:r w:rsidRPr="0071175D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>ccw</w:t>
      </w:r>
      <w:proofErr w:type="spellEnd"/>
    </w:p>
    <w:p w14:paraId="19999F34" w14:textId="77777777" w:rsidR="0071175D" w:rsidRPr="0071175D" w:rsidRDefault="0071175D" w:rsidP="007117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</w:p>
    <w:p w14:paraId="357D4EA1" w14:textId="77777777" w:rsidR="0071175D" w:rsidRPr="0071175D" w:rsidRDefault="0071175D" w:rsidP="007117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        </w:t>
      </w:r>
      <w:proofErr w:type="spellStart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bcd_count</w:t>
      </w:r>
      <w:proofErr w:type="spellEnd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&lt;= </w:t>
      </w:r>
      <w:proofErr w:type="spellStart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bcd_count</w:t>
      </w:r>
      <w:proofErr w:type="spellEnd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- </w:t>
      </w:r>
      <w:r w:rsidRPr="0071175D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7</w:t>
      </w: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; </w:t>
      </w:r>
      <w:r w:rsidRPr="0071175D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>// Decrement count by 7 to skip hex F-A</w:t>
      </w:r>
    </w:p>
    <w:p w14:paraId="233E4DEF" w14:textId="77777777" w:rsidR="0071175D" w:rsidRPr="0071175D" w:rsidRDefault="0071175D" w:rsidP="007117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</w:p>
    <w:p w14:paraId="28407C54" w14:textId="77777777" w:rsidR="0071175D" w:rsidRPr="0071175D" w:rsidRDefault="0071175D" w:rsidP="007117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    </w:t>
      </w:r>
      <w:r w:rsidRPr="0071175D">
        <w:rPr>
          <w:rFonts w:ascii="Consolas" w:eastAsia="Times New Roman" w:hAnsi="Consolas" w:cs="Times New Roman"/>
          <w:color w:val="0000FF"/>
          <w:sz w:val="16"/>
          <w:szCs w:val="16"/>
          <w:lang w:eastAsia="en-CA"/>
        </w:rPr>
        <w:t>else</w:t>
      </w: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</w:t>
      </w:r>
      <w:r w:rsidRPr="0071175D">
        <w:rPr>
          <w:rFonts w:ascii="Consolas" w:eastAsia="Times New Roman" w:hAnsi="Consolas" w:cs="Times New Roman"/>
          <w:color w:val="0000FF"/>
          <w:sz w:val="16"/>
          <w:szCs w:val="16"/>
          <w:lang w:eastAsia="en-CA"/>
        </w:rPr>
        <w:t>if</w:t>
      </w: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((</w:t>
      </w:r>
      <w:proofErr w:type="spellStart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cw</w:t>
      </w:r>
      <w:proofErr w:type="spellEnd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) &amp;&amp; (</w:t>
      </w:r>
      <w:proofErr w:type="spellStart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bcd_count</w:t>
      </w:r>
      <w:proofErr w:type="spellEnd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== </w:t>
      </w:r>
      <w:r w:rsidRPr="0071175D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'h99</w:t>
      </w: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)) </w:t>
      </w:r>
    </w:p>
    <w:p w14:paraId="4CEE6653" w14:textId="77777777" w:rsidR="0071175D" w:rsidRPr="0071175D" w:rsidRDefault="0071175D" w:rsidP="007117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            </w:t>
      </w:r>
      <w:proofErr w:type="spellStart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bcd_count</w:t>
      </w:r>
      <w:proofErr w:type="spellEnd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&lt;= </w:t>
      </w:r>
      <w:proofErr w:type="gramStart"/>
      <w:r w:rsidRPr="0071175D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0</w:t>
      </w: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;   </w:t>
      </w:r>
      <w:proofErr w:type="gramEnd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          </w:t>
      </w:r>
      <w:r w:rsidRPr="0071175D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 xml:space="preserve">// </w:t>
      </w:r>
      <w:proofErr w:type="spellStart"/>
      <w:r w:rsidRPr="0071175D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>cw</w:t>
      </w:r>
      <w:proofErr w:type="spellEnd"/>
      <w:r w:rsidRPr="0071175D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 xml:space="preserve"> rollover from 99-&gt;0 </w:t>
      </w:r>
    </w:p>
    <w:p w14:paraId="70D866C0" w14:textId="77777777" w:rsidR="0071175D" w:rsidRPr="0071175D" w:rsidRDefault="0071175D" w:rsidP="007117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</w:p>
    <w:p w14:paraId="38EAC378" w14:textId="77777777" w:rsidR="0071175D" w:rsidRPr="0071175D" w:rsidRDefault="0071175D" w:rsidP="007117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    </w:t>
      </w:r>
      <w:r w:rsidRPr="0071175D">
        <w:rPr>
          <w:rFonts w:ascii="Consolas" w:eastAsia="Times New Roman" w:hAnsi="Consolas" w:cs="Times New Roman"/>
          <w:color w:val="0000FF"/>
          <w:sz w:val="16"/>
          <w:szCs w:val="16"/>
          <w:lang w:eastAsia="en-CA"/>
        </w:rPr>
        <w:t>else</w:t>
      </w: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</w:t>
      </w:r>
      <w:r w:rsidRPr="0071175D">
        <w:rPr>
          <w:rFonts w:ascii="Consolas" w:eastAsia="Times New Roman" w:hAnsi="Consolas" w:cs="Times New Roman"/>
          <w:color w:val="0000FF"/>
          <w:sz w:val="16"/>
          <w:szCs w:val="16"/>
          <w:lang w:eastAsia="en-CA"/>
        </w:rPr>
        <w:t>if</w:t>
      </w: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((</w:t>
      </w:r>
      <w:proofErr w:type="spellStart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ccw</w:t>
      </w:r>
      <w:proofErr w:type="spellEnd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) &amp;&amp; (</w:t>
      </w:r>
      <w:proofErr w:type="spellStart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bcd_count</w:t>
      </w:r>
      <w:proofErr w:type="spellEnd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== </w:t>
      </w:r>
      <w:r w:rsidRPr="0071175D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0</w:t>
      </w: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))</w:t>
      </w:r>
    </w:p>
    <w:p w14:paraId="2159A5D7" w14:textId="77777777" w:rsidR="0071175D" w:rsidRPr="0071175D" w:rsidRDefault="0071175D" w:rsidP="007117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            </w:t>
      </w:r>
      <w:proofErr w:type="spellStart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bcd_count</w:t>
      </w:r>
      <w:proofErr w:type="spellEnd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&lt;= </w:t>
      </w:r>
      <w:r w:rsidRPr="0071175D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'h</w:t>
      </w:r>
      <w:proofErr w:type="gramStart"/>
      <w:r w:rsidRPr="0071175D">
        <w:rPr>
          <w:rFonts w:ascii="Consolas" w:eastAsia="Times New Roman" w:hAnsi="Consolas" w:cs="Times New Roman"/>
          <w:color w:val="098658"/>
          <w:sz w:val="16"/>
          <w:szCs w:val="16"/>
          <w:lang w:eastAsia="en-CA"/>
        </w:rPr>
        <w:t>99</w:t>
      </w: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;   </w:t>
      </w:r>
      <w:proofErr w:type="gramEnd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           </w:t>
      </w:r>
      <w:r w:rsidRPr="0071175D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 xml:space="preserve">// </w:t>
      </w:r>
      <w:proofErr w:type="spellStart"/>
      <w:r w:rsidRPr="0071175D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>ccw</w:t>
      </w:r>
      <w:proofErr w:type="spellEnd"/>
      <w:r w:rsidRPr="0071175D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 xml:space="preserve"> rollover from 0-&gt;99</w:t>
      </w:r>
    </w:p>
    <w:p w14:paraId="073BFB61" w14:textId="77777777" w:rsidR="0071175D" w:rsidRPr="0071175D" w:rsidRDefault="0071175D" w:rsidP="007117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</w:t>
      </w:r>
      <w:r w:rsidRPr="0071175D">
        <w:rPr>
          <w:rFonts w:ascii="Consolas" w:eastAsia="Times New Roman" w:hAnsi="Consolas" w:cs="Times New Roman"/>
          <w:color w:val="0000FF"/>
          <w:sz w:val="16"/>
          <w:szCs w:val="16"/>
          <w:lang w:eastAsia="en-CA"/>
        </w:rPr>
        <w:t>end</w:t>
      </w:r>
    </w:p>
    <w:p w14:paraId="23277CA6" w14:textId="77777777" w:rsidR="0071175D" w:rsidRPr="0071175D" w:rsidRDefault="0071175D" w:rsidP="007117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proofErr w:type="spellStart"/>
      <w:r w:rsidRPr="0071175D">
        <w:rPr>
          <w:rFonts w:ascii="Consolas" w:eastAsia="Times New Roman" w:hAnsi="Consolas" w:cs="Times New Roman"/>
          <w:color w:val="0000FF"/>
          <w:sz w:val="16"/>
          <w:szCs w:val="16"/>
          <w:lang w:eastAsia="en-CA"/>
        </w:rPr>
        <w:t>endmodule</w:t>
      </w:r>
      <w:proofErr w:type="spellEnd"/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</w:t>
      </w:r>
    </w:p>
    <w:p w14:paraId="3CE5BFED" w14:textId="77777777" w:rsidR="0071175D" w:rsidRPr="0071175D" w:rsidRDefault="0071175D" w:rsidP="007117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71175D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      </w:t>
      </w:r>
    </w:p>
    <w:p w14:paraId="7B1653A5" w14:textId="2832EA8E" w:rsidR="0022461B" w:rsidRPr="00AE50F5" w:rsidRDefault="00593F62" w:rsidP="00AE50F5">
      <w:pPr>
        <w:rPr>
          <w:lang w:eastAsia="en-CA"/>
        </w:rPr>
      </w:pPr>
      <w:r>
        <w:rPr>
          <w:lang w:eastAsia="en-CA"/>
        </w:rPr>
        <w:t xml:space="preserve">This code is a bit of a </w:t>
      </w:r>
      <w:proofErr w:type="spellStart"/>
      <w:r>
        <w:rPr>
          <w:lang w:eastAsia="en-CA"/>
        </w:rPr>
        <w:t>disasterpiece</w:t>
      </w:r>
      <w:proofErr w:type="spellEnd"/>
      <w:r>
        <w:rPr>
          <w:lang w:eastAsia="en-CA"/>
        </w:rPr>
        <w:t xml:space="preserve">, but it worked! That’s good enough for me. </w:t>
      </w:r>
      <w:r w:rsidR="00362B73">
        <w:rPr>
          <w:lang w:eastAsia="en-CA"/>
        </w:rPr>
        <w:t>I instantiated two of these in lab2.sv a</w:t>
      </w:r>
      <w:r w:rsidR="00A16AC1">
        <w:rPr>
          <w:lang w:eastAsia="en-CA"/>
        </w:rPr>
        <w:t xml:space="preserve">nd compiled. </w:t>
      </w:r>
      <w:r w:rsidR="00B3603E">
        <w:rPr>
          <w:lang w:eastAsia="en-CA"/>
        </w:rPr>
        <w:t>It yielded</w:t>
      </w:r>
      <w:r>
        <w:rPr>
          <w:lang w:eastAsia="en-CA"/>
        </w:rPr>
        <w:t xml:space="preserve"> the following compilation report</w:t>
      </w:r>
      <w:r w:rsidR="00B3603E">
        <w:rPr>
          <w:lang w:eastAsia="en-CA"/>
        </w:rPr>
        <w:t xml:space="preserve"> and RTL Netlists: </w:t>
      </w:r>
    </w:p>
    <w:p w14:paraId="4E398C81" w14:textId="3471AC1B" w:rsidR="00031E2F" w:rsidRDefault="006E1FAF" w:rsidP="00B3603E">
      <w:pPr>
        <w:keepNext/>
        <w:jc w:val="center"/>
      </w:pPr>
      <w:r w:rsidRPr="006E1FAF">
        <w:rPr>
          <w:noProof/>
        </w:rPr>
        <w:drawing>
          <wp:inline distT="0" distB="0" distL="0" distR="0" wp14:anchorId="07E468FF" wp14:editId="42C85CB0">
            <wp:extent cx="4817977" cy="3683000"/>
            <wp:effectExtent l="0" t="0" r="1905" b="0"/>
            <wp:docPr id="113132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24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6676" cy="36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D2D4" w14:textId="02C32AEF" w:rsidR="00510B74" w:rsidRPr="00510B74" w:rsidRDefault="00031E2F" w:rsidP="00031E2F">
      <w:pPr>
        <w:pStyle w:val="Caption"/>
      </w:pPr>
      <w:bookmarkStart w:id="5" w:name="_Toc157059465"/>
      <w:r>
        <w:t xml:space="preserve">Figure </w:t>
      </w:r>
      <w:fldSimple w:instr=" SEQ Figure \* ARABIC ">
        <w:r w:rsidR="00D11EAF">
          <w:rPr>
            <w:noProof/>
          </w:rPr>
          <w:t>3</w:t>
        </w:r>
      </w:fldSimple>
      <w:r>
        <w:t xml:space="preserve"> - Compilation Report</w:t>
      </w:r>
      <w:bookmarkEnd w:id="5"/>
    </w:p>
    <w:p w14:paraId="2B8B62B4" w14:textId="7DECB7F6" w:rsidR="00655C97" w:rsidRDefault="00B07704" w:rsidP="00687C0A">
      <w:pPr>
        <w:keepNext/>
      </w:pPr>
      <w:r>
        <w:lastRenderedPageBreak/>
        <w:t xml:space="preserve"> </w:t>
      </w:r>
      <w:r w:rsidR="00F84CD3">
        <w:t>I can’t get rid of this page for some reason. Word does weird stuff when you</w:t>
      </w:r>
      <w:r w:rsidR="0043731A">
        <w:t xml:space="preserve"> make some of the document ‘landscape’ and some ‘portrait’. </w:t>
      </w:r>
      <w:r w:rsidR="00655C97">
        <w:t xml:space="preserve">I guess I’ll use the space to show the code I added to lab2.sv to instantiate </w:t>
      </w:r>
      <w:r w:rsidR="003C02D3">
        <w:t xml:space="preserve">these modules: </w:t>
      </w:r>
    </w:p>
    <w:p w14:paraId="2C596E5D" w14:textId="77777777" w:rsidR="003C02D3" w:rsidRDefault="003C02D3" w:rsidP="00687C0A">
      <w:pPr>
        <w:keepNext/>
      </w:pPr>
    </w:p>
    <w:p w14:paraId="78A47B44" w14:textId="77777777" w:rsidR="003C02D3" w:rsidRPr="003C02D3" w:rsidRDefault="003C02D3" w:rsidP="003C02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3C02D3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   </w:t>
      </w:r>
      <w:r w:rsidRPr="003C02D3">
        <w:rPr>
          <w:rFonts w:ascii="Consolas" w:eastAsia="Times New Roman" w:hAnsi="Consolas" w:cs="Times New Roman"/>
          <w:color w:val="0000FF"/>
          <w:sz w:val="16"/>
          <w:szCs w:val="16"/>
          <w:lang w:eastAsia="en-CA"/>
        </w:rPr>
        <w:t>enc2bcd</w:t>
      </w:r>
      <w:r w:rsidRPr="003C02D3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enc2bcd_1 </w:t>
      </w:r>
      <w:proofErr w:type="gramStart"/>
      <w:r w:rsidRPr="003C02D3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(.</w:t>
      </w:r>
      <w:proofErr w:type="spellStart"/>
      <w:r w:rsidRPr="003C02D3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clk</w:t>
      </w:r>
      <w:proofErr w:type="spellEnd"/>
      <w:proofErr w:type="gramEnd"/>
      <w:r w:rsidRPr="003C02D3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(CLOCK_50), .</w:t>
      </w:r>
      <w:proofErr w:type="spellStart"/>
      <w:r w:rsidRPr="003C02D3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cw</w:t>
      </w:r>
      <w:proofErr w:type="spellEnd"/>
      <w:r w:rsidRPr="003C02D3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(enc1_cw), .</w:t>
      </w:r>
      <w:proofErr w:type="spellStart"/>
      <w:r w:rsidRPr="003C02D3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ccw</w:t>
      </w:r>
      <w:proofErr w:type="spellEnd"/>
      <w:r w:rsidRPr="003C02D3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(enc1_ccw), .</w:t>
      </w:r>
      <w:proofErr w:type="spellStart"/>
      <w:r w:rsidRPr="003C02D3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bcd_count</w:t>
      </w:r>
      <w:proofErr w:type="spellEnd"/>
      <w:r w:rsidRPr="003C02D3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(enc1_count));</w:t>
      </w:r>
    </w:p>
    <w:p w14:paraId="5919C71A" w14:textId="77777777" w:rsidR="003C02D3" w:rsidRPr="003C02D3" w:rsidRDefault="003C02D3" w:rsidP="003C02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3C02D3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   </w:t>
      </w:r>
      <w:r w:rsidRPr="003C02D3">
        <w:rPr>
          <w:rFonts w:ascii="Consolas" w:eastAsia="Times New Roman" w:hAnsi="Consolas" w:cs="Times New Roman"/>
          <w:color w:val="0000FF"/>
          <w:sz w:val="16"/>
          <w:szCs w:val="16"/>
          <w:lang w:eastAsia="en-CA"/>
        </w:rPr>
        <w:t>enc2bcd</w:t>
      </w:r>
      <w:r w:rsidRPr="003C02D3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 enc2bcd_2 </w:t>
      </w:r>
      <w:proofErr w:type="gramStart"/>
      <w:r w:rsidRPr="003C02D3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(.</w:t>
      </w:r>
      <w:proofErr w:type="spellStart"/>
      <w:r w:rsidRPr="003C02D3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clk</w:t>
      </w:r>
      <w:proofErr w:type="spellEnd"/>
      <w:proofErr w:type="gramEnd"/>
      <w:r w:rsidRPr="003C02D3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(CLOCK_50), .</w:t>
      </w:r>
      <w:proofErr w:type="spellStart"/>
      <w:r w:rsidRPr="003C02D3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cw</w:t>
      </w:r>
      <w:proofErr w:type="spellEnd"/>
      <w:r w:rsidRPr="003C02D3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(enc2_cw), .</w:t>
      </w:r>
      <w:proofErr w:type="spellStart"/>
      <w:r w:rsidRPr="003C02D3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ccw</w:t>
      </w:r>
      <w:proofErr w:type="spellEnd"/>
      <w:r w:rsidRPr="003C02D3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(enc2_ccw), .</w:t>
      </w:r>
      <w:proofErr w:type="spellStart"/>
      <w:r w:rsidRPr="003C02D3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bcd_count</w:t>
      </w:r>
      <w:proofErr w:type="spellEnd"/>
      <w:r w:rsidRPr="003C02D3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>(enc2_count));</w:t>
      </w:r>
    </w:p>
    <w:p w14:paraId="3EE507BE" w14:textId="77777777" w:rsidR="003C02D3" w:rsidRDefault="003C02D3" w:rsidP="00687C0A">
      <w:pPr>
        <w:keepNext/>
      </w:pPr>
    </w:p>
    <w:p w14:paraId="5956BC1F" w14:textId="77777777" w:rsidR="006623A8" w:rsidRDefault="006623A8" w:rsidP="00687C0A">
      <w:pPr>
        <w:keepNext/>
      </w:pPr>
    </w:p>
    <w:p w14:paraId="15AADD3C" w14:textId="77777777" w:rsidR="006623A8" w:rsidRDefault="006623A8" w:rsidP="00687C0A">
      <w:pPr>
        <w:keepNext/>
      </w:pPr>
      <w:r>
        <w:t xml:space="preserve">I then commented out this part: </w:t>
      </w:r>
    </w:p>
    <w:p w14:paraId="39D92FB3" w14:textId="77777777" w:rsidR="006623A8" w:rsidRDefault="006623A8" w:rsidP="00687C0A">
      <w:pPr>
        <w:keepNext/>
      </w:pPr>
    </w:p>
    <w:p w14:paraId="1E9E2D2C" w14:textId="77777777" w:rsidR="003C05F1" w:rsidRPr="003C05F1" w:rsidRDefault="003C05F1" w:rsidP="003C0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3C05F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</w:t>
      </w:r>
      <w:r w:rsidRPr="003C05F1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 xml:space="preserve">// encoder counts: enc1_count &amp; enc2_count (increment when </w:t>
      </w:r>
      <w:proofErr w:type="spellStart"/>
      <w:r w:rsidRPr="003C05F1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>cw</w:t>
      </w:r>
      <w:proofErr w:type="spellEnd"/>
      <w:r w:rsidRPr="003C05F1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 xml:space="preserve">=1, decrement when </w:t>
      </w:r>
      <w:proofErr w:type="spellStart"/>
      <w:r w:rsidRPr="003C05F1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>ccw</w:t>
      </w:r>
      <w:proofErr w:type="spellEnd"/>
      <w:r w:rsidRPr="003C05F1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>=1)</w:t>
      </w:r>
    </w:p>
    <w:p w14:paraId="3537B41F" w14:textId="77777777" w:rsidR="003C05F1" w:rsidRPr="003C05F1" w:rsidRDefault="003C05F1" w:rsidP="003C0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3C05F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</w:t>
      </w:r>
      <w:r w:rsidRPr="003C05F1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 xml:space="preserve">// </w:t>
      </w:r>
      <w:proofErr w:type="spellStart"/>
      <w:r w:rsidRPr="003C05F1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>always_ff</w:t>
      </w:r>
      <w:proofErr w:type="spellEnd"/>
      <w:r w:rsidRPr="003C05F1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 xml:space="preserve"> </w:t>
      </w:r>
      <w:proofErr w:type="gramStart"/>
      <w:r w:rsidRPr="003C05F1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>@(</w:t>
      </w:r>
      <w:proofErr w:type="gramEnd"/>
      <w:r w:rsidRPr="003C05F1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>posedge CLOCK_50)  begin</w:t>
      </w:r>
    </w:p>
    <w:p w14:paraId="3505D983" w14:textId="77777777" w:rsidR="003C05F1" w:rsidRPr="003C05F1" w:rsidRDefault="003C05F1" w:rsidP="003C0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</w:p>
    <w:p w14:paraId="3C763EAC" w14:textId="77777777" w:rsidR="003C05F1" w:rsidRPr="003C05F1" w:rsidRDefault="003C05F1" w:rsidP="003C0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3C05F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</w:t>
      </w:r>
      <w:r w:rsidRPr="003C05F1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>//   // encoder 1 count</w:t>
      </w:r>
    </w:p>
    <w:p w14:paraId="1F4F1C49" w14:textId="77777777" w:rsidR="003C05F1" w:rsidRPr="003C05F1" w:rsidRDefault="003C05F1" w:rsidP="003C0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3C05F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</w:t>
      </w:r>
      <w:r w:rsidRPr="003C05F1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>//   if (enc1_cw) enc1_count &lt;= enc1_count + 1'</w:t>
      </w:r>
      <w:proofErr w:type="gramStart"/>
      <w:r w:rsidRPr="003C05F1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>b1;</w:t>
      </w:r>
      <w:proofErr w:type="gramEnd"/>
    </w:p>
    <w:p w14:paraId="38FCE128" w14:textId="77777777" w:rsidR="003C05F1" w:rsidRPr="003C05F1" w:rsidRDefault="003C05F1" w:rsidP="003C0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3C05F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</w:t>
      </w:r>
      <w:r w:rsidRPr="003C05F1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>//   else if (enc1_ccw) enc1_count &lt;= enc1_count - 1'</w:t>
      </w:r>
      <w:proofErr w:type="gramStart"/>
      <w:r w:rsidRPr="003C05F1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>b1;</w:t>
      </w:r>
      <w:proofErr w:type="gramEnd"/>
    </w:p>
    <w:p w14:paraId="58567DB1" w14:textId="77777777" w:rsidR="003C05F1" w:rsidRPr="003C05F1" w:rsidRDefault="003C05F1" w:rsidP="003C0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</w:p>
    <w:p w14:paraId="0920D80E" w14:textId="77777777" w:rsidR="003C05F1" w:rsidRPr="003C05F1" w:rsidRDefault="003C05F1" w:rsidP="003C0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3C05F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</w:t>
      </w:r>
      <w:r w:rsidRPr="003C05F1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>//   //encoder 2 count</w:t>
      </w:r>
    </w:p>
    <w:p w14:paraId="4C0D4204" w14:textId="77777777" w:rsidR="003C05F1" w:rsidRPr="003C05F1" w:rsidRDefault="003C05F1" w:rsidP="003C0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3C05F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</w:t>
      </w:r>
      <w:r w:rsidRPr="003C05F1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>//   if (enc2_cw) enc2_count &lt;= enc2_count + 1'</w:t>
      </w:r>
      <w:proofErr w:type="gramStart"/>
      <w:r w:rsidRPr="003C05F1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>b1;</w:t>
      </w:r>
      <w:proofErr w:type="gramEnd"/>
    </w:p>
    <w:p w14:paraId="33AA5E62" w14:textId="77777777" w:rsidR="003C05F1" w:rsidRPr="003C05F1" w:rsidRDefault="003C05F1" w:rsidP="003C0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  <w:r w:rsidRPr="003C05F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</w:t>
      </w:r>
      <w:r w:rsidRPr="003C05F1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>//   else if (enc2_ccw) enc2_count &lt;= enc2_count - 1'</w:t>
      </w:r>
      <w:proofErr w:type="gramStart"/>
      <w:r w:rsidRPr="003C05F1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>b1;</w:t>
      </w:r>
      <w:proofErr w:type="gramEnd"/>
    </w:p>
    <w:p w14:paraId="29F3A1A8" w14:textId="77777777" w:rsidR="003C05F1" w:rsidRPr="003C05F1" w:rsidRDefault="003C05F1" w:rsidP="003C0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</w:pPr>
    </w:p>
    <w:p w14:paraId="028D6B86" w14:textId="77777777" w:rsidR="003C05F1" w:rsidRDefault="003C05F1" w:rsidP="003C0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</w:pPr>
      <w:r w:rsidRPr="003C05F1">
        <w:rPr>
          <w:rFonts w:ascii="Consolas" w:eastAsia="Times New Roman" w:hAnsi="Consolas" w:cs="Times New Roman"/>
          <w:color w:val="000000"/>
          <w:sz w:val="16"/>
          <w:szCs w:val="16"/>
          <w:lang w:eastAsia="en-CA"/>
        </w:rPr>
        <w:t xml:space="preserve">  </w:t>
      </w:r>
      <w:r w:rsidRPr="003C05F1"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  <w:t>// end</w:t>
      </w:r>
    </w:p>
    <w:p w14:paraId="73EA5B5A" w14:textId="77777777" w:rsidR="003C05F1" w:rsidRDefault="003C05F1" w:rsidP="003C0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6"/>
          <w:szCs w:val="16"/>
          <w:lang w:eastAsia="en-CA"/>
        </w:rPr>
      </w:pPr>
    </w:p>
    <w:p w14:paraId="50020151" w14:textId="79DD7586" w:rsidR="003C05F1" w:rsidRDefault="003C05F1" w:rsidP="003C05F1">
      <w:pPr>
        <w:shd w:val="clear" w:color="auto" w:fill="FFFFFF"/>
        <w:spacing w:after="0" w:line="285" w:lineRule="atLeast"/>
        <w:rPr>
          <w:rFonts w:eastAsia="Times New Roman" w:cs="Times New Roman"/>
          <w:color w:val="008000"/>
          <w:lang w:eastAsia="en-CA"/>
        </w:rPr>
      </w:pPr>
    </w:p>
    <w:p w14:paraId="568146E3" w14:textId="7392F493" w:rsidR="003C05F1" w:rsidRPr="003C05F1" w:rsidRDefault="005F671A" w:rsidP="003C05F1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lang w:eastAsia="en-CA"/>
        </w:rPr>
      </w:pPr>
      <w:r>
        <w:rPr>
          <w:rFonts w:eastAsia="Times New Roman" w:cs="Times New Roman"/>
          <w:lang w:eastAsia="en-CA"/>
        </w:rPr>
        <w:t xml:space="preserve">The rest of lab2.sv was left as-is, aside from what I added before. </w:t>
      </w:r>
      <w:r w:rsidR="003C05F1" w:rsidRPr="003C05F1">
        <w:rPr>
          <w:rFonts w:eastAsia="Times New Roman" w:cs="Times New Roman"/>
          <w:lang w:eastAsia="en-CA"/>
        </w:rPr>
        <w:t xml:space="preserve">I wasn’t sure if you wanted to see that or not. </w:t>
      </w:r>
    </w:p>
    <w:p w14:paraId="06629DB8" w14:textId="77777777" w:rsidR="003C05F1" w:rsidRPr="003C05F1" w:rsidRDefault="003C05F1" w:rsidP="003C0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2E22FCBA" w14:textId="350E0E92" w:rsidR="006623A8" w:rsidRDefault="006623A8" w:rsidP="00687C0A">
      <w:pPr>
        <w:keepNext/>
        <w:sectPr w:rsidR="006623A8" w:rsidSect="00F273E3">
          <w:headerReference w:type="default" r:id="rId12"/>
          <w:footerReference w:type="default" r:id="rId13"/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572DA5A9" w14:textId="749228E7" w:rsidR="00687C0A" w:rsidRDefault="005F671A" w:rsidP="001624BF">
      <w:pPr>
        <w:keepNext/>
        <w:jc w:val="center"/>
      </w:pPr>
      <w:r w:rsidRPr="00420140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3193AF3" wp14:editId="6C62801B">
            <wp:simplePos x="0" y="0"/>
            <wp:positionH relativeFrom="page">
              <wp:align>left</wp:align>
            </wp:positionH>
            <wp:positionV relativeFrom="paragraph">
              <wp:posOffset>19119</wp:posOffset>
            </wp:positionV>
            <wp:extent cx="10001885" cy="3294380"/>
            <wp:effectExtent l="19050" t="19050" r="18415" b="20320"/>
            <wp:wrapTight wrapText="bothSides">
              <wp:wrapPolygon edited="0">
                <wp:start x="-41" y="-125"/>
                <wp:lineTo x="-41" y="21608"/>
                <wp:lineTo x="21599" y="21608"/>
                <wp:lineTo x="21599" y="-125"/>
                <wp:lineTo x="-41" y="-125"/>
              </wp:wrapPolygon>
            </wp:wrapTight>
            <wp:docPr id="153216293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16293" name="Picture 1" descr="A diagram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0398" cy="33038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EA86B5" w14:textId="39D6035D" w:rsidR="008802B4" w:rsidRDefault="00687C0A" w:rsidP="00687C0A">
      <w:pPr>
        <w:pStyle w:val="Caption"/>
      </w:pPr>
      <w:bookmarkStart w:id="6" w:name="_Toc157059466"/>
      <w:r>
        <w:t xml:space="preserve">Figure </w:t>
      </w:r>
      <w:fldSimple w:instr=" SEQ Figure \* ARABIC ">
        <w:r w:rsidR="00D11EAF">
          <w:rPr>
            <w:noProof/>
          </w:rPr>
          <w:t>4</w:t>
        </w:r>
      </w:fldSimple>
      <w:r>
        <w:t xml:space="preserve"> - Full RTL Netlist</w:t>
      </w:r>
      <w:bookmarkEnd w:id="6"/>
    </w:p>
    <w:p w14:paraId="13471B4D" w14:textId="77777777" w:rsidR="00687C0A" w:rsidRDefault="00C01C21" w:rsidP="00687C0A">
      <w:pPr>
        <w:keepNext/>
      </w:pPr>
      <w:r w:rsidRPr="00C01C21">
        <w:rPr>
          <w:noProof/>
        </w:rPr>
        <w:lastRenderedPageBreak/>
        <w:drawing>
          <wp:inline distT="0" distB="0" distL="0" distR="0" wp14:anchorId="09E2F297" wp14:editId="3D7E5B52">
            <wp:extent cx="8035334" cy="4221126"/>
            <wp:effectExtent l="0" t="0" r="3810" b="8255"/>
            <wp:docPr id="537976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765" name="Picture 1" descr="A diagram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35334" cy="422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6629" w14:textId="436FC908" w:rsidR="00C01C21" w:rsidRDefault="00687C0A" w:rsidP="00687C0A">
      <w:pPr>
        <w:pStyle w:val="Caption"/>
      </w:pPr>
      <w:bookmarkStart w:id="7" w:name="_Toc157059467"/>
      <w:r>
        <w:t xml:space="preserve">Figure </w:t>
      </w:r>
      <w:fldSimple w:instr=" SEQ Figure \* ARABIC ">
        <w:r w:rsidR="00D11EAF">
          <w:rPr>
            <w:noProof/>
          </w:rPr>
          <w:t>5</w:t>
        </w:r>
      </w:fldSimple>
      <w:r>
        <w:t xml:space="preserve"> - 'encoder.sv' RTL Netlist</w:t>
      </w:r>
      <w:bookmarkEnd w:id="7"/>
    </w:p>
    <w:p w14:paraId="612FECC9" w14:textId="6E41FCF5" w:rsidR="00687C0A" w:rsidRDefault="00412E81" w:rsidP="00687C0A">
      <w:pPr>
        <w:keepNext/>
      </w:pPr>
      <w:r w:rsidRPr="00412E81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C86637D" wp14:editId="0826669B">
            <wp:simplePos x="0" y="0"/>
            <wp:positionH relativeFrom="column">
              <wp:posOffset>-860425</wp:posOffset>
            </wp:positionH>
            <wp:positionV relativeFrom="paragraph">
              <wp:posOffset>0</wp:posOffset>
            </wp:positionV>
            <wp:extent cx="9981565" cy="3865245"/>
            <wp:effectExtent l="0" t="0" r="635" b="1905"/>
            <wp:wrapTight wrapText="bothSides">
              <wp:wrapPolygon edited="0">
                <wp:start x="0" y="0"/>
                <wp:lineTo x="0" y="21504"/>
                <wp:lineTo x="21560" y="21504"/>
                <wp:lineTo x="21560" y="0"/>
                <wp:lineTo x="0" y="0"/>
              </wp:wrapPolygon>
            </wp:wrapTight>
            <wp:docPr id="1985692416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692416" name="Picture 1" descr="A diagram of a machin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1565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E38FF7" w14:textId="7C798CDC" w:rsidR="00412E81" w:rsidRPr="00C00302" w:rsidRDefault="00687C0A" w:rsidP="00687C0A">
      <w:pPr>
        <w:pStyle w:val="Caption"/>
      </w:pPr>
      <w:bookmarkStart w:id="8" w:name="_Toc157059468"/>
      <w:r>
        <w:t xml:space="preserve">Figure </w:t>
      </w:r>
      <w:fldSimple w:instr=" SEQ Figure \* ARABIC ">
        <w:r w:rsidR="00D11EAF">
          <w:rPr>
            <w:noProof/>
          </w:rPr>
          <w:t>6</w:t>
        </w:r>
      </w:fldSimple>
      <w:r>
        <w:t xml:space="preserve"> - 'enc2bcd.sv' RTL Netlist - "The Abomination"</w:t>
      </w:r>
      <w:bookmarkEnd w:id="8"/>
    </w:p>
    <w:sectPr w:rsidR="00412E81" w:rsidRPr="00C00302" w:rsidSect="00F273E3">
      <w:pgSz w:w="15840" w:h="12240" w:orient="landscape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BA16E" w14:textId="77777777" w:rsidR="00F273E3" w:rsidRDefault="00F273E3" w:rsidP="006D4153">
      <w:pPr>
        <w:spacing w:after="0" w:line="240" w:lineRule="auto"/>
      </w:pPr>
      <w:r>
        <w:separator/>
      </w:r>
    </w:p>
  </w:endnote>
  <w:endnote w:type="continuationSeparator" w:id="0">
    <w:p w14:paraId="52D3AEAD" w14:textId="77777777" w:rsidR="00F273E3" w:rsidRDefault="00F273E3" w:rsidP="006D4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altName w:val="Calibri"/>
    <w:charset w:val="00"/>
    <w:family w:val="swiss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0255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A9BCF6" w14:textId="77777777" w:rsidR="00B75334" w:rsidRDefault="00B753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C320A7" w14:textId="77777777" w:rsidR="00B75334" w:rsidRDefault="00B753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02AA1" w14:textId="77777777" w:rsidR="00F273E3" w:rsidRDefault="00F273E3" w:rsidP="006D4153">
      <w:pPr>
        <w:spacing w:after="0" w:line="240" w:lineRule="auto"/>
      </w:pPr>
      <w:r>
        <w:separator/>
      </w:r>
    </w:p>
  </w:footnote>
  <w:footnote w:type="continuationSeparator" w:id="0">
    <w:p w14:paraId="50B77667" w14:textId="77777777" w:rsidR="00F273E3" w:rsidRDefault="00F273E3" w:rsidP="006D4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AA87F" w14:textId="610A8757" w:rsidR="006D4153" w:rsidRDefault="006D4153">
    <w:pPr>
      <w:pStyle w:val="Header"/>
    </w:pPr>
    <w:r w:rsidRPr="006D4153">
      <w:t>ELEX</w:t>
    </w:r>
    <w:r w:rsidR="00DA3F4A">
      <w:t xml:space="preserve"> </w:t>
    </w:r>
    <w:r w:rsidR="00AE50F5">
      <w:t>7660</w:t>
    </w:r>
    <w:r w:rsidRPr="006D4153">
      <w:ptab w:relativeTo="margin" w:alignment="center" w:leader="none"/>
    </w:r>
    <w:r>
      <w:t xml:space="preserve">Lab </w:t>
    </w:r>
    <w:r w:rsidR="00AE50F5">
      <w:t>2</w:t>
    </w:r>
    <w:r w:rsidRPr="006D4153">
      <w:ptab w:relativeTo="margin" w:alignment="right" w:leader="none"/>
    </w:r>
    <w:r>
      <w:t>Nicholas Scott</w:t>
    </w:r>
  </w:p>
  <w:p w14:paraId="1B6ED380" w14:textId="77777777" w:rsidR="006D4153" w:rsidRPr="006D4153" w:rsidRDefault="006D4153" w:rsidP="006D4153">
    <w:pPr>
      <w:pStyle w:val="Header"/>
      <w:jc w:val="right"/>
    </w:pPr>
    <w:r>
      <w:t>A01255181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411F7"/>
    <w:multiLevelType w:val="hybridMultilevel"/>
    <w:tmpl w:val="C1F42DF0"/>
    <w:lvl w:ilvl="0" w:tplc="9DB21C7E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65D46"/>
    <w:multiLevelType w:val="hybridMultilevel"/>
    <w:tmpl w:val="0CB28AA2"/>
    <w:lvl w:ilvl="0" w:tplc="E864CF5C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916999">
    <w:abstractNumId w:val="0"/>
  </w:num>
  <w:num w:numId="2" w16cid:durableId="1483306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114"/>
    <w:rsid w:val="00014643"/>
    <w:rsid w:val="00023E0B"/>
    <w:rsid w:val="00031E2F"/>
    <w:rsid w:val="00041AC3"/>
    <w:rsid w:val="00052294"/>
    <w:rsid w:val="0007208A"/>
    <w:rsid w:val="00073A89"/>
    <w:rsid w:val="00077765"/>
    <w:rsid w:val="000A6DD4"/>
    <w:rsid w:val="000A7A46"/>
    <w:rsid w:val="000B2ABD"/>
    <w:rsid w:val="000B43E0"/>
    <w:rsid w:val="000B48EF"/>
    <w:rsid w:val="000C1FBB"/>
    <w:rsid w:val="000E512A"/>
    <w:rsid w:val="00117C85"/>
    <w:rsid w:val="00125D5F"/>
    <w:rsid w:val="0013764C"/>
    <w:rsid w:val="001400F3"/>
    <w:rsid w:val="00142B93"/>
    <w:rsid w:val="00143386"/>
    <w:rsid w:val="0014508F"/>
    <w:rsid w:val="00146896"/>
    <w:rsid w:val="001468B7"/>
    <w:rsid w:val="001624BF"/>
    <w:rsid w:val="00194D65"/>
    <w:rsid w:val="00195ED7"/>
    <w:rsid w:val="001A0F25"/>
    <w:rsid w:val="001C35FC"/>
    <w:rsid w:val="001D035E"/>
    <w:rsid w:val="001D6053"/>
    <w:rsid w:val="001F18D8"/>
    <w:rsid w:val="001F26C6"/>
    <w:rsid w:val="002109DB"/>
    <w:rsid w:val="00223C4E"/>
    <w:rsid w:val="0022461B"/>
    <w:rsid w:val="0022530D"/>
    <w:rsid w:val="00227474"/>
    <w:rsid w:val="00254D67"/>
    <w:rsid w:val="002612CF"/>
    <w:rsid w:val="00266D0F"/>
    <w:rsid w:val="00266E5B"/>
    <w:rsid w:val="00281358"/>
    <w:rsid w:val="002866C9"/>
    <w:rsid w:val="0029060E"/>
    <w:rsid w:val="00297368"/>
    <w:rsid w:val="00306116"/>
    <w:rsid w:val="00316934"/>
    <w:rsid w:val="0031700C"/>
    <w:rsid w:val="0032351C"/>
    <w:rsid w:val="0033169A"/>
    <w:rsid w:val="003331AC"/>
    <w:rsid w:val="00340379"/>
    <w:rsid w:val="00354221"/>
    <w:rsid w:val="003562A2"/>
    <w:rsid w:val="00362B73"/>
    <w:rsid w:val="003749ED"/>
    <w:rsid w:val="00375F6C"/>
    <w:rsid w:val="00384C3F"/>
    <w:rsid w:val="00385F22"/>
    <w:rsid w:val="003A3241"/>
    <w:rsid w:val="003B5332"/>
    <w:rsid w:val="003C02D3"/>
    <w:rsid w:val="003C05F1"/>
    <w:rsid w:val="003C1D2F"/>
    <w:rsid w:val="003C4F96"/>
    <w:rsid w:val="003C7D96"/>
    <w:rsid w:val="003D2F4F"/>
    <w:rsid w:val="003D77CD"/>
    <w:rsid w:val="003E40A1"/>
    <w:rsid w:val="003E65F0"/>
    <w:rsid w:val="00406741"/>
    <w:rsid w:val="004079D9"/>
    <w:rsid w:val="00412E81"/>
    <w:rsid w:val="00413E40"/>
    <w:rsid w:val="004140C8"/>
    <w:rsid w:val="00417B32"/>
    <w:rsid w:val="00420140"/>
    <w:rsid w:val="00426281"/>
    <w:rsid w:val="00434913"/>
    <w:rsid w:val="0043731A"/>
    <w:rsid w:val="004770E4"/>
    <w:rsid w:val="00490590"/>
    <w:rsid w:val="0049610D"/>
    <w:rsid w:val="004D2C5E"/>
    <w:rsid w:val="004F7025"/>
    <w:rsid w:val="005023EE"/>
    <w:rsid w:val="0050290D"/>
    <w:rsid w:val="00510B74"/>
    <w:rsid w:val="00527D7A"/>
    <w:rsid w:val="005355B3"/>
    <w:rsid w:val="00535AF6"/>
    <w:rsid w:val="00571AB9"/>
    <w:rsid w:val="00581B06"/>
    <w:rsid w:val="00586DC4"/>
    <w:rsid w:val="00593A80"/>
    <w:rsid w:val="00593F62"/>
    <w:rsid w:val="005B3495"/>
    <w:rsid w:val="005E607A"/>
    <w:rsid w:val="005F5FAA"/>
    <w:rsid w:val="005F671A"/>
    <w:rsid w:val="005F6C9E"/>
    <w:rsid w:val="0060456E"/>
    <w:rsid w:val="00610F7F"/>
    <w:rsid w:val="00611C21"/>
    <w:rsid w:val="006136B1"/>
    <w:rsid w:val="006173EE"/>
    <w:rsid w:val="00636289"/>
    <w:rsid w:val="006504FA"/>
    <w:rsid w:val="00655C97"/>
    <w:rsid w:val="006623A8"/>
    <w:rsid w:val="00664781"/>
    <w:rsid w:val="0066792E"/>
    <w:rsid w:val="00687C0A"/>
    <w:rsid w:val="00691A40"/>
    <w:rsid w:val="00692FC4"/>
    <w:rsid w:val="006A0129"/>
    <w:rsid w:val="006B18B2"/>
    <w:rsid w:val="006B58EA"/>
    <w:rsid w:val="006D4153"/>
    <w:rsid w:val="006E1FAF"/>
    <w:rsid w:val="006F19F3"/>
    <w:rsid w:val="006F71A5"/>
    <w:rsid w:val="006F7D68"/>
    <w:rsid w:val="007032EE"/>
    <w:rsid w:val="0071175D"/>
    <w:rsid w:val="007240BD"/>
    <w:rsid w:val="00733E0E"/>
    <w:rsid w:val="007D232B"/>
    <w:rsid w:val="007E5B0C"/>
    <w:rsid w:val="008216D5"/>
    <w:rsid w:val="008610F8"/>
    <w:rsid w:val="0087189B"/>
    <w:rsid w:val="008802B4"/>
    <w:rsid w:val="00890611"/>
    <w:rsid w:val="00890F20"/>
    <w:rsid w:val="008B3551"/>
    <w:rsid w:val="008C1825"/>
    <w:rsid w:val="008C1C8D"/>
    <w:rsid w:val="008C4E10"/>
    <w:rsid w:val="008D2133"/>
    <w:rsid w:val="008D7A36"/>
    <w:rsid w:val="008E4FCE"/>
    <w:rsid w:val="00916871"/>
    <w:rsid w:val="00944649"/>
    <w:rsid w:val="00946BB4"/>
    <w:rsid w:val="00955766"/>
    <w:rsid w:val="009564DF"/>
    <w:rsid w:val="00975350"/>
    <w:rsid w:val="00977A4D"/>
    <w:rsid w:val="009A1D1F"/>
    <w:rsid w:val="009A2614"/>
    <w:rsid w:val="009A407E"/>
    <w:rsid w:val="009B319F"/>
    <w:rsid w:val="009B37FE"/>
    <w:rsid w:val="009C01EC"/>
    <w:rsid w:val="009C158C"/>
    <w:rsid w:val="009C48E3"/>
    <w:rsid w:val="009E4535"/>
    <w:rsid w:val="009E4F33"/>
    <w:rsid w:val="009E7CC4"/>
    <w:rsid w:val="00A16AC1"/>
    <w:rsid w:val="00A42F61"/>
    <w:rsid w:val="00A65BF1"/>
    <w:rsid w:val="00AA794B"/>
    <w:rsid w:val="00AE1AFC"/>
    <w:rsid w:val="00AE50F5"/>
    <w:rsid w:val="00AE7CCD"/>
    <w:rsid w:val="00AF4ADD"/>
    <w:rsid w:val="00B05A70"/>
    <w:rsid w:val="00B07704"/>
    <w:rsid w:val="00B34114"/>
    <w:rsid w:val="00B3603E"/>
    <w:rsid w:val="00B474BE"/>
    <w:rsid w:val="00B75334"/>
    <w:rsid w:val="00B866FE"/>
    <w:rsid w:val="00B96612"/>
    <w:rsid w:val="00BA3430"/>
    <w:rsid w:val="00BB6D91"/>
    <w:rsid w:val="00BC6D82"/>
    <w:rsid w:val="00BF6AEC"/>
    <w:rsid w:val="00C00302"/>
    <w:rsid w:val="00C0104C"/>
    <w:rsid w:val="00C01C21"/>
    <w:rsid w:val="00C01CAE"/>
    <w:rsid w:val="00C22435"/>
    <w:rsid w:val="00C33A9F"/>
    <w:rsid w:val="00C6081F"/>
    <w:rsid w:val="00C625C4"/>
    <w:rsid w:val="00C6623D"/>
    <w:rsid w:val="00C7590E"/>
    <w:rsid w:val="00C81C08"/>
    <w:rsid w:val="00C87246"/>
    <w:rsid w:val="00C91B63"/>
    <w:rsid w:val="00C942E4"/>
    <w:rsid w:val="00C974BB"/>
    <w:rsid w:val="00CA3A93"/>
    <w:rsid w:val="00CF35EB"/>
    <w:rsid w:val="00D11EAF"/>
    <w:rsid w:val="00D31D30"/>
    <w:rsid w:val="00D36CEE"/>
    <w:rsid w:val="00D40D13"/>
    <w:rsid w:val="00D445AF"/>
    <w:rsid w:val="00D51482"/>
    <w:rsid w:val="00D542D1"/>
    <w:rsid w:val="00D6122F"/>
    <w:rsid w:val="00D700ED"/>
    <w:rsid w:val="00D72536"/>
    <w:rsid w:val="00D903F6"/>
    <w:rsid w:val="00D93B59"/>
    <w:rsid w:val="00DA1D46"/>
    <w:rsid w:val="00DA3F4A"/>
    <w:rsid w:val="00DB25EC"/>
    <w:rsid w:val="00DB7C80"/>
    <w:rsid w:val="00DC0A2E"/>
    <w:rsid w:val="00DC4F1B"/>
    <w:rsid w:val="00E015E6"/>
    <w:rsid w:val="00E1601B"/>
    <w:rsid w:val="00E166A4"/>
    <w:rsid w:val="00E167E0"/>
    <w:rsid w:val="00E33F5E"/>
    <w:rsid w:val="00E55B44"/>
    <w:rsid w:val="00E65BE0"/>
    <w:rsid w:val="00E71EDF"/>
    <w:rsid w:val="00E738BD"/>
    <w:rsid w:val="00E82A17"/>
    <w:rsid w:val="00E842C7"/>
    <w:rsid w:val="00E95588"/>
    <w:rsid w:val="00EA4582"/>
    <w:rsid w:val="00EB37DC"/>
    <w:rsid w:val="00EB5A48"/>
    <w:rsid w:val="00EE3E23"/>
    <w:rsid w:val="00F1589F"/>
    <w:rsid w:val="00F273E3"/>
    <w:rsid w:val="00F32B36"/>
    <w:rsid w:val="00F40980"/>
    <w:rsid w:val="00F42E43"/>
    <w:rsid w:val="00F45366"/>
    <w:rsid w:val="00F50652"/>
    <w:rsid w:val="00F53895"/>
    <w:rsid w:val="00F53CC6"/>
    <w:rsid w:val="00F609BC"/>
    <w:rsid w:val="00F813BE"/>
    <w:rsid w:val="00F84CD3"/>
    <w:rsid w:val="00FA12BA"/>
    <w:rsid w:val="00FA3B8C"/>
    <w:rsid w:val="00FB2328"/>
    <w:rsid w:val="00FC42B5"/>
    <w:rsid w:val="00FD179B"/>
    <w:rsid w:val="00FD5705"/>
    <w:rsid w:val="00FD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9FAB7"/>
  <w15:chartTrackingRefBased/>
  <w15:docId w15:val="{0A6069F7-A236-4F64-A5C8-2B84C42D0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3F6"/>
    <w:rPr>
      <w:rFonts w:ascii="Bierstadt" w:hAnsi="Bierstad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40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B2390E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A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B2390E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4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153"/>
  </w:style>
  <w:style w:type="paragraph" w:styleId="Footer">
    <w:name w:val="footer"/>
    <w:basedOn w:val="Normal"/>
    <w:link w:val="FooterChar"/>
    <w:uiPriority w:val="99"/>
    <w:unhideWhenUsed/>
    <w:rsid w:val="006D4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153"/>
  </w:style>
  <w:style w:type="paragraph" w:styleId="Title">
    <w:name w:val="Title"/>
    <w:basedOn w:val="Normal"/>
    <w:next w:val="Normal"/>
    <w:link w:val="TitleChar"/>
    <w:uiPriority w:val="10"/>
    <w:qFormat/>
    <w:rsid w:val="008D213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B2390E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133"/>
    <w:rPr>
      <w:rFonts w:asciiTheme="majorHAnsi" w:eastAsiaTheme="majorEastAsia" w:hAnsiTheme="majorHAnsi" w:cstheme="majorBidi"/>
      <w:b/>
      <w:color w:val="B2390E"/>
      <w:spacing w:val="-10"/>
      <w:kern w:val="28"/>
      <w:sz w:val="40"/>
      <w:szCs w:val="56"/>
    </w:rPr>
  </w:style>
  <w:style w:type="paragraph" w:styleId="NoSpacing">
    <w:name w:val="No Spacing"/>
    <w:link w:val="NoSpacingChar"/>
    <w:uiPriority w:val="1"/>
    <w:qFormat/>
    <w:rsid w:val="00D903F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77A4D"/>
    <w:rPr>
      <w:rFonts w:asciiTheme="majorHAnsi" w:eastAsiaTheme="majorEastAsia" w:hAnsiTheme="majorHAnsi" w:cstheme="majorBidi"/>
      <w:b/>
      <w:color w:val="B2390E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7A4D"/>
    <w:rPr>
      <w:rFonts w:asciiTheme="majorHAnsi" w:eastAsiaTheme="majorEastAsia" w:hAnsiTheme="majorHAnsi" w:cstheme="majorBidi"/>
      <w:b/>
      <w:color w:val="B2390E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03F6"/>
    <w:rPr>
      <w:rFonts w:ascii="Bierstadt" w:eastAsiaTheme="minorEastAsia" w:hAnsi="Bierstadt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903F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903F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903F6"/>
    <w:rPr>
      <w:rFonts w:ascii="Bierstadt" w:hAnsi="Bierstadt"/>
      <w:i/>
      <w:iCs/>
      <w:color w:val="B2390E"/>
    </w:rPr>
  </w:style>
  <w:style w:type="character" w:styleId="Strong">
    <w:name w:val="Strong"/>
    <w:basedOn w:val="DefaultParagraphFont"/>
    <w:uiPriority w:val="22"/>
    <w:qFormat/>
    <w:rsid w:val="00D903F6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D903F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3F6"/>
    <w:rPr>
      <w:rFonts w:ascii="Bierstadt" w:hAnsi="Bierstadt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3F6"/>
    <w:pPr>
      <w:pBdr>
        <w:top w:val="single" w:sz="4" w:space="10" w:color="B2390E"/>
        <w:bottom w:val="single" w:sz="4" w:space="10" w:color="B2390E"/>
      </w:pBdr>
      <w:spacing w:before="360" w:after="360"/>
      <w:ind w:left="864" w:right="864"/>
      <w:jc w:val="center"/>
    </w:pPr>
    <w:rPr>
      <w:i/>
      <w:iCs/>
      <w:color w:val="B2390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3F6"/>
    <w:rPr>
      <w:rFonts w:ascii="Bierstadt" w:hAnsi="Bierstadt"/>
      <w:i/>
      <w:iCs/>
      <w:color w:val="B2390E"/>
    </w:rPr>
  </w:style>
  <w:style w:type="character" w:styleId="SubtleReference">
    <w:name w:val="Subtle Reference"/>
    <w:basedOn w:val="DefaultParagraphFont"/>
    <w:uiPriority w:val="31"/>
    <w:qFormat/>
    <w:rsid w:val="00D903F6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903F6"/>
    <w:rPr>
      <w:b/>
      <w:bCs/>
      <w:smallCaps/>
      <w:color w:val="B2390E"/>
      <w:spacing w:val="5"/>
    </w:rPr>
  </w:style>
  <w:style w:type="character" w:styleId="BookTitle">
    <w:name w:val="Book Title"/>
    <w:basedOn w:val="DefaultParagraphFont"/>
    <w:uiPriority w:val="33"/>
    <w:qFormat/>
    <w:rsid w:val="00D903F6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903F6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4770E4"/>
  </w:style>
  <w:style w:type="paragraph" w:styleId="Caption">
    <w:name w:val="caption"/>
    <w:basedOn w:val="Normal"/>
    <w:next w:val="Normal"/>
    <w:uiPriority w:val="35"/>
    <w:unhideWhenUsed/>
    <w:qFormat/>
    <w:rsid w:val="000C1FBB"/>
    <w:pPr>
      <w:spacing w:after="200" w:line="240" w:lineRule="auto"/>
      <w:jc w:val="center"/>
    </w:pPr>
    <w:rPr>
      <w:i/>
      <w:iCs/>
      <w:color w:val="B2390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93B59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1468B7"/>
    <w:pPr>
      <w:outlineLvl w:val="9"/>
    </w:pPr>
    <w:rPr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468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68B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468B7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34037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9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ws\OneDrive\Documents\Custom%20Office%20Templates\Lab_Repor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Oct. 23rd / 2022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112E43-0F31-46EB-B7A9-9C009C52A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Lab_Report_Template</Template>
  <TotalTime>58</TotalTime>
  <Pages>10</Pages>
  <Words>1059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ELEX 7660</vt:lpstr>
    </vt:vector>
  </TitlesOfParts>
  <Company>A01255181</Company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ELEX 7660</dc:title>
  <dc:subject>Lab 2 – rotary encoder input</dc:subject>
  <dc:creator>Nicholas Scott AKA “White Cheddar”</dc:creator>
  <cp:keywords/>
  <dc:description/>
  <cp:lastModifiedBy>Nic Scott</cp:lastModifiedBy>
  <cp:revision>48</cp:revision>
  <cp:lastPrinted>2024-01-25T15:24:00Z</cp:lastPrinted>
  <dcterms:created xsi:type="dcterms:W3CDTF">2024-01-23T23:04:00Z</dcterms:created>
  <dcterms:modified xsi:type="dcterms:W3CDTF">2024-01-25T15:27:00Z</dcterms:modified>
</cp:coreProperties>
</file>